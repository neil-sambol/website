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364DA" w14:textId="2C2098CA" w:rsidR="0043486F" w:rsidRPr="0043486F" w:rsidRDefault="008A624A" w:rsidP="0043486F">
      <w:pPr>
        <w:pStyle w:val="Heading2"/>
        <w:rPr>
          <w:rFonts w:ascii="Arial" w:hAnsi="Arial" w:cs="Arial"/>
          <w:sz w:val="40"/>
          <w:szCs w:val="40"/>
        </w:rPr>
      </w:pPr>
      <w:r>
        <w:rPr>
          <w:noProof/>
        </w:rPr>
        <w:drawing>
          <wp:anchor distT="0" distB="0" distL="114300" distR="114300" simplePos="0" relativeHeight="251672576" behindDoc="0" locked="0" layoutInCell="1" allowOverlap="1" wp14:anchorId="4B4E84F4" wp14:editId="15F33C15">
            <wp:simplePos x="0" y="0"/>
            <wp:positionH relativeFrom="column">
              <wp:posOffset>3850640</wp:posOffset>
            </wp:positionH>
            <wp:positionV relativeFrom="paragraph">
              <wp:posOffset>383621</wp:posOffset>
            </wp:positionV>
            <wp:extent cx="246388" cy="252959"/>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b.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46388" cy="252959"/>
                    </a:xfrm>
                    <a:prstGeom prst="rect">
                      <a:avLst/>
                    </a:prstGeom>
                  </pic:spPr>
                </pic:pic>
              </a:graphicData>
            </a:graphic>
            <wp14:sizeRelH relativeFrom="page">
              <wp14:pctWidth>0</wp14:pctWidth>
            </wp14:sizeRelH>
            <wp14:sizeRelV relativeFrom="page">
              <wp14:pctHeight>0</wp14:pctHeight>
            </wp14:sizeRelV>
          </wp:anchor>
        </w:drawing>
      </w:r>
      <w:r w:rsidR="00122619" w:rsidRPr="0043486F">
        <w:rPr>
          <w:b/>
          <w:bCs/>
          <w:noProof/>
        </w:rPr>
        <w:drawing>
          <wp:anchor distT="0" distB="0" distL="114300" distR="114300" simplePos="0" relativeHeight="251659264" behindDoc="1" locked="0" layoutInCell="1" allowOverlap="1" wp14:anchorId="73C264ED" wp14:editId="079F7539">
            <wp:simplePos x="0" y="0"/>
            <wp:positionH relativeFrom="column">
              <wp:posOffset>-54610</wp:posOffset>
            </wp:positionH>
            <wp:positionV relativeFrom="paragraph">
              <wp:posOffset>413276</wp:posOffset>
            </wp:positionV>
            <wp:extent cx="1578610" cy="337820"/>
            <wp:effectExtent l="0" t="0" r="0" b="5080"/>
            <wp:wrapNone/>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8610" cy="337820"/>
                    </a:xfrm>
                    <a:prstGeom prst="rect">
                      <a:avLst/>
                    </a:prstGeom>
                  </pic:spPr>
                </pic:pic>
              </a:graphicData>
            </a:graphic>
            <wp14:sizeRelH relativeFrom="page">
              <wp14:pctWidth>0</wp14:pctWidth>
            </wp14:sizeRelH>
            <wp14:sizeRelV relativeFrom="page">
              <wp14:pctHeight>0</wp14:pctHeight>
            </wp14:sizeRelV>
          </wp:anchor>
        </w:drawing>
      </w:r>
      <w:r w:rsidR="0043486F" w:rsidRPr="0043486F">
        <w:rPr>
          <w:rFonts w:ascii="Arial" w:hAnsi="Arial" w:cs="Arial"/>
          <w:b/>
          <w:bCs/>
          <w:sz w:val="40"/>
          <w:szCs w:val="40"/>
        </w:rPr>
        <w:t>Neil F. Sambol</w:t>
      </w:r>
      <w:r w:rsidR="0043486F" w:rsidRPr="0043486F">
        <w:rPr>
          <w:rFonts w:ascii="Arial" w:hAnsi="Arial" w:cs="Arial"/>
          <w:b/>
          <w:bCs/>
          <w:sz w:val="40"/>
          <w:szCs w:val="40"/>
        </w:rPr>
        <w:tab/>
      </w:r>
      <w:r w:rsidR="0043486F" w:rsidRPr="0043486F">
        <w:rPr>
          <w:rFonts w:ascii="Arial" w:hAnsi="Arial" w:cs="Arial"/>
          <w:b/>
          <w:bCs/>
          <w:sz w:val="40"/>
          <w:szCs w:val="40"/>
        </w:rPr>
        <w:tab/>
      </w:r>
      <w:r w:rsidR="0043486F" w:rsidRPr="0043486F">
        <w:rPr>
          <w:rFonts w:ascii="Arial" w:hAnsi="Arial" w:cs="Arial"/>
          <w:b/>
          <w:bCs/>
          <w:sz w:val="40"/>
          <w:szCs w:val="40"/>
        </w:rPr>
        <w:tab/>
      </w:r>
      <w:r w:rsidR="0043486F">
        <w:rPr>
          <w:rFonts w:ascii="Arial" w:hAnsi="Arial" w:cs="Arial"/>
          <w:sz w:val="40"/>
          <w:szCs w:val="40"/>
        </w:rPr>
        <w:t xml:space="preserve">                             Technology Leader</w:t>
      </w:r>
    </w:p>
    <w:p w14:paraId="34140EAD" w14:textId="79923F9E" w:rsidR="008A624A" w:rsidRPr="008A624A" w:rsidRDefault="008A624A" w:rsidP="008A624A">
      <w:pPr>
        <w:spacing w:after="0" w:line="240" w:lineRule="auto"/>
        <w:rPr>
          <w:rFonts w:ascii="Times New Roman" w:eastAsia="Times New Roman" w:hAnsi="Times New Roman" w:cs="Times New Roman"/>
          <w:color w:val="auto"/>
          <w:sz w:val="24"/>
          <w:szCs w:val="24"/>
          <w:lang w:eastAsia="en-US"/>
        </w:rPr>
      </w:pPr>
      <w:r>
        <w:rPr>
          <w:noProof/>
        </w:rPr>
        <mc:AlternateContent>
          <mc:Choice Requires="wps">
            <w:drawing>
              <wp:anchor distT="0" distB="0" distL="114300" distR="114300" simplePos="0" relativeHeight="251673600" behindDoc="0" locked="0" layoutInCell="1" allowOverlap="1" wp14:anchorId="4438B5C1" wp14:editId="248C15A5">
                <wp:simplePos x="0" y="0"/>
                <wp:positionH relativeFrom="column">
                  <wp:posOffset>4103370</wp:posOffset>
                </wp:positionH>
                <wp:positionV relativeFrom="paragraph">
                  <wp:posOffset>18142</wp:posOffset>
                </wp:positionV>
                <wp:extent cx="1777035" cy="327766"/>
                <wp:effectExtent l="0" t="0" r="1270" b="2540"/>
                <wp:wrapNone/>
                <wp:docPr id="19" name="Text Box 19"/>
                <wp:cNvGraphicFramePr/>
                <a:graphic xmlns:a="http://schemas.openxmlformats.org/drawingml/2006/main">
                  <a:graphicData uri="http://schemas.microsoft.com/office/word/2010/wordprocessingShape">
                    <wps:wsp>
                      <wps:cNvSpPr txBox="1"/>
                      <wps:spPr>
                        <a:xfrm>
                          <a:off x="0" y="0"/>
                          <a:ext cx="1777035" cy="327766"/>
                        </a:xfrm>
                        <a:prstGeom prst="rect">
                          <a:avLst/>
                        </a:prstGeom>
                        <a:solidFill>
                          <a:schemeClr val="lt1"/>
                        </a:solidFill>
                        <a:ln w="6350">
                          <a:noFill/>
                        </a:ln>
                      </wps:spPr>
                      <wps:txbx>
                        <w:txbxContent>
                          <w:p w14:paraId="31E04E36" w14:textId="77777777" w:rsidR="008A624A" w:rsidRPr="008A624A" w:rsidRDefault="008A624A" w:rsidP="008A624A">
                            <w:pPr>
                              <w:rPr>
                                <w:sz w:val="16"/>
                                <w:szCs w:val="16"/>
                              </w:rPr>
                            </w:pPr>
                            <w:r>
                              <w:rPr>
                                <w:sz w:val="16"/>
                                <w:szCs w:val="16"/>
                              </w:rPr>
                              <w:fldChar w:fldCharType="begin"/>
                            </w:r>
                            <w:r>
                              <w:rPr>
                                <w:sz w:val="16"/>
                                <w:szCs w:val="16"/>
                              </w:rPr>
                              <w:instrText xml:space="preserve"> HYPERLINK "</w:instrText>
                            </w:r>
                            <w:r w:rsidRPr="008A624A">
                              <w:rPr>
                                <w:sz w:val="16"/>
                                <w:szCs w:val="16"/>
                              </w:rPr>
                              <w:instrText>https://www.neilsambol.com</w:instrText>
                            </w:r>
                            <w:r w:rsidRPr="008A624A">
                              <w:rPr>
                                <w:sz w:val="16"/>
                                <w:szCs w:val="16"/>
                              </w:rPr>
                              <w:br/>
                            </w:r>
                            <w:r w:rsidRPr="008A624A">
                              <w:rPr>
                                <w:sz w:val="16"/>
                                <w:szCs w:val="16"/>
                              </w:rPr>
                              <w:instrText>https://github.com/neil-sambol</w:instrText>
                            </w:r>
                          </w:p>
                          <w:p w14:paraId="05253926" w14:textId="7B3A3228" w:rsidR="008A624A" w:rsidRPr="008A624A" w:rsidRDefault="008A624A" w:rsidP="008A624A">
                            <w:pPr>
                              <w:rPr>
                                <w:rStyle w:val="Hyperlink"/>
                                <w:color w:val="002060"/>
                                <w:sz w:val="18"/>
                                <w:szCs w:val="18"/>
                              </w:rPr>
                            </w:pPr>
                            <w:r w:rsidRPr="008A624A">
                              <w:rPr>
                                <w:sz w:val="24"/>
                                <w:szCs w:val="24"/>
                              </w:rPr>
                              <w:instrText>m</w:instrText>
                            </w:r>
                            <w:r>
                              <w:rPr>
                                <w:sz w:val="16"/>
                                <w:szCs w:val="16"/>
                              </w:rPr>
                              <w:instrText xml:space="preserve">" </w:instrText>
                            </w:r>
                            <w:r>
                              <w:rPr>
                                <w:sz w:val="16"/>
                                <w:szCs w:val="16"/>
                              </w:rPr>
                              <w:fldChar w:fldCharType="separate"/>
                            </w:r>
                            <w:r w:rsidRPr="008A624A">
                              <w:rPr>
                                <w:rStyle w:val="Hyperlink"/>
                                <w:color w:val="002776"/>
                                <w:sz w:val="18"/>
                                <w:szCs w:val="18"/>
                              </w:rPr>
                              <w:t>https://ww</w:t>
                            </w:r>
                            <w:r w:rsidRPr="008A624A">
                              <w:rPr>
                                <w:rStyle w:val="Hyperlink"/>
                                <w:color w:val="002776"/>
                                <w:sz w:val="18"/>
                                <w:szCs w:val="18"/>
                              </w:rPr>
                              <w:t>w</w:t>
                            </w:r>
                            <w:r w:rsidRPr="008A624A">
                              <w:rPr>
                                <w:rStyle w:val="Hyperlink"/>
                                <w:color w:val="002776"/>
                                <w:sz w:val="18"/>
                                <w:szCs w:val="18"/>
                              </w:rPr>
                              <w:t>.neilsambol.co</w:t>
                            </w:r>
                            <w:r w:rsidRPr="008A624A">
                              <w:rPr>
                                <w:rStyle w:val="Hyperlink"/>
                                <w:color w:val="002776"/>
                                <w:sz w:val="18"/>
                                <w:szCs w:val="18"/>
                              </w:rPr>
                              <w:t>m</w:t>
                            </w:r>
                            <w:r w:rsidRPr="008A624A">
                              <w:rPr>
                                <w:rStyle w:val="Hyperlink"/>
                                <w:color w:val="002776"/>
                                <w:sz w:val="18"/>
                                <w:szCs w:val="18"/>
                              </w:rPr>
                              <w:br/>
                            </w:r>
                          </w:p>
                          <w:p w14:paraId="3BAE13DB" w14:textId="000E1DE2" w:rsidR="00327600" w:rsidRPr="00327600" w:rsidRDefault="008A624A">
                            <w:pPr>
                              <w:rPr>
                                <w:sz w:val="24"/>
                                <w:szCs w:val="24"/>
                              </w:rPr>
                            </w:pPr>
                            <w:r w:rsidRPr="00A41750">
                              <w:rPr>
                                <w:rStyle w:val="Hyperlink"/>
                                <w:sz w:val="24"/>
                                <w:szCs w:val="24"/>
                              </w:rPr>
                              <w:t>m</w:t>
                            </w:r>
                            <w:r>
                              <w:rPr>
                                <w:sz w:val="16"/>
                                <w:szCs w:val="16"/>
                              </w:rPr>
                              <w:fldChar w:fldCharType="end"/>
                            </w:r>
                          </w:p>
                          <w:p w14:paraId="5FBF6B2E" w14:textId="77777777" w:rsidR="00327600" w:rsidRPr="00327600" w:rsidRDefault="0032760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8B5C1" id="_x0000_t202" coordsize="21600,21600" o:spt="202" path="m,l,21600r21600,l21600,xe">
                <v:stroke joinstyle="miter"/>
                <v:path gradientshapeok="t" o:connecttype="rect"/>
              </v:shapetype>
              <v:shape id="Text Box 19" o:spid="_x0000_s1026" type="#_x0000_t202" style="position:absolute;margin-left:323.1pt;margin-top:1.45pt;width:139.9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" fillcolor="white [3201]" stroked="f" strokeweight=".5pt">
                <v:textbox>
                  <w:txbxContent>
                    <w:p w14:paraId="31E04E36" w14:textId="77777777" w:rsidR="008A624A" w:rsidRPr="008A624A" w:rsidRDefault="008A624A" w:rsidP="008A624A">
                      <w:pPr>
                        <w:rPr>
                          <w:sz w:val="16"/>
                          <w:szCs w:val="16"/>
                        </w:rPr>
                      </w:pPr>
                      <w:r>
                        <w:rPr>
                          <w:sz w:val="16"/>
                          <w:szCs w:val="16"/>
                        </w:rPr>
                        <w:fldChar w:fldCharType="begin"/>
                      </w:r>
                      <w:r>
                        <w:rPr>
                          <w:sz w:val="16"/>
                          <w:szCs w:val="16"/>
                        </w:rPr>
                        <w:instrText xml:space="preserve"> HYPERLINK "</w:instrText>
                      </w:r>
                      <w:r w:rsidRPr="008A624A">
                        <w:rPr>
                          <w:sz w:val="16"/>
                          <w:szCs w:val="16"/>
                        </w:rPr>
                        <w:instrText>https://www.neilsambol.com</w:instrText>
                      </w:r>
                      <w:r w:rsidRPr="008A624A">
                        <w:rPr>
                          <w:sz w:val="16"/>
                          <w:szCs w:val="16"/>
                        </w:rPr>
                        <w:br/>
                      </w:r>
                      <w:r w:rsidRPr="008A624A">
                        <w:rPr>
                          <w:sz w:val="16"/>
                          <w:szCs w:val="16"/>
                        </w:rPr>
                        <w:instrText>https://github.com/neil-sambol</w:instrText>
                      </w:r>
                    </w:p>
                    <w:p w14:paraId="05253926" w14:textId="7B3A3228" w:rsidR="008A624A" w:rsidRPr="008A624A" w:rsidRDefault="008A624A" w:rsidP="008A624A">
                      <w:pPr>
                        <w:rPr>
                          <w:rStyle w:val="Hyperlink"/>
                          <w:color w:val="002060"/>
                          <w:sz w:val="18"/>
                          <w:szCs w:val="18"/>
                        </w:rPr>
                      </w:pPr>
                      <w:r w:rsidRPr="008A624A">
                        <w:rPr>
                          <w:sz w:val="24"/>
                          <w:szCs w:val="24"/>
                        </w:rPr>
                        <w:instrText>m</w:instrText>
                      </w:r>
                      <w:r>
                        <w:rPr>
                          <w:sz w:val="16"/>
                          <w:szCs w:val="16"/>
                        </w:rPr>
                        <w:instrText xml:space="preserve">" </w:instrText>
                      </w:r>
                      <w:r>
                        <w:rPr>
                          <w:sz w:val="16"/>
                          <w:szCs w:val="16"/>
                        </w:rPr>
                        <w:fldChar w:fldCharType="separate"/>
                      </w:r>
                      <w:r w:rsidRPr="008A624A">
                        <w:rPr>
                          <w:rStyle w:val="Hyperlink"/>
                          <w:color w:val="002776"/>
                          <w:sz w:val="18"/>
                          <w:szCs w:val="18"/>
                        </w:rPr>
                        <w:t>https://ww</w:t>
                      </w:r>
                      <w:r w:rsidRPr="008A624A">
                        <w:rPr>
                          <w:rStyle w:val="Hyperlink"/>
                          <w:color w:val="002776"/>
                          <w:sz w:val="18"/>
                          <w:szCs w:val="18"/>
                        </w:rPr>
                        <w:t>w</w:t>
                      </w:r>
                      <w:r w:rsidRPr="008A624A">
                        <w:rPr>
                          <w:rStyle w:val="Hyperlink"/>
                          <w:color w:val="002776"/>
                          <w:sz w:val="18"/>
                          <w:szCs w:val="18"/>
                        </w:rPr>
                        <w:t>.neilsambol.co</w:t>
                      </w:r>
                      <w:r w:rsidRPr="008A624A">
                        <w:rPr>
                          <w:rStyle w:val="Hyperlink"/>
                          <w:color w:val="002776"/>
                          <w:sz w:val="18"/>
                          <w:szCs w:val="18"/>
                        </w:rPr>
                        <w:t>m</w:t>
                      </w:r>
                      <w:r w:rsidRPr="008A624A">
                        <w:rPr>
                          <w:rStyle w:val="Hyperlink"/>
                          <w:color w:val="002776"/>
                          <w:sz w:val="18"/>
                          <w:szCs w:val="18"/>
                        </w:rPr>
                        <w:br/>
                      </w:r>
                    </w:p>
                    <w:p w14:paraId="3BAE13DB" w14:textId="000E1DE2" w:rsidR="00327600" w:rsidRPr="00327600" w:rsidRDefault="008A624A">
                      <w:pPr>
                        <w:rPr>
                          <w:sz w:val="24"/>
                          <w:szCs w:val="24"/>
                        </w:rPr>
                      </w:pPr>
                      <w:r w:rsidRPr="00A41750">
                        <w:rPr>
                          <w:rStyle w:val="Hyperlink"/>
                          <w:sz w:val="24"/>
                          <w:szCs w:val="24"/>
                        </w:rPr>
                        <w:t>m</w:t>
                      </w:r>
                      <w:r>
                        <w:rPr>
                          <w:sz w:val="16"/>
                          <w:szCs w:val="16"/>
                        </w:rPr>
                        <w:fldChar w:fldCharType="end"/>
                      </w:r>
                    </w:p>
                    <w:p w14:paraId="5FBF6B2E" w14:textId="77777777" w:rsidR="00327600" w:rsidRPr="00327600" w:rsidRDefault="00327600">
                      <w:pPr>
                        <w:rPr>
                          <w:sz w:val="24"/>
                          <w:szCs w:val="24"/>
                        </w:rPr>
                      </w:pPr>
                    </w:p>
                  </w:txbxContent>
                </v:textbox>
              </v:shape>
            </w:pict>
          </mc:Fallback>
        </mc:AlternateContent>
      </w:r>
    </w:p>
    <w:p w14:paraId="4400E16D" w14:textId="3CA55933" w:rsidR="0043486F" w:rsidRDefault="008A624A">
      <w:pPr>
        <w:pStyle w:val="ContactInfo"/>
      </w:pPr>
      <w:r w:rsidRPr="008A624A">
        <w:rPr>
          <w:rFonts w:ascii="Times New Roman" w:eastAsia="Times New Roman" w:hAnsi="Times New Roman" w:cs="Times New Roman"/>
          <w:noProof/>
          <w:color w:val="auto"/>
          <w:szCs w:val="24"/>
          <w:lang w:eastAsia="en-US"/>
        </w:rPr>
        <w:drawing>
          <wp:anchor distT="0" distB="0" distL="114300" distR="114300" simplePos="0" relativeHeight="251675648" behindDoc="0" locked="0" layoutInCell="1" allowOverlap="1" wp14:anchorId="2FBFDC5F" wp14:editId="57DDFFFA">
            <wp:simplePos x="0" y="0"/>
            <wp:positionH relativeFrom="column">
              <wp:posOffset>3850005</wp:posOffset>
            </wp:positionH>
            <wp:positionV relativeFrom="paragraph">
              <wp:posOffset>169545</wp:posOffset>
            </wp:positionV>
            <wp:extent cx="247015" cy="247015"/>
            <wp:effectExtent l="0" t="0" r="0" b="0"/>
            <wp:wrapThrough wrapText="bothSides">
              <wp:wrapPolygon edited="0">
                <wp:start x="4442" y="0"/>
                <wp:lineTo x="0" y="4442"/>
                <wp:lineTo x="0" y="14437"/>
                <wp:lineTo x="1111" y="17769"/>
                <wp:lineTo x="4442" y="19990"/>
                <wp:lineTo x="15548" y="19990"/>
                <wp:lineTo x="18879" y="17769"/>
                <wp:lineTo x="19990" y="14437"/>
                <wp:lineTo x="19990" y="4442"/>
                <wp:lineTo x="15548" y="0"/>
                <wp:lineTo x="4442" y="0"/>
              </wp:wrapPolygon>
            </wp:wrapThrough>
            <wp:docPr id="20" name="Picture 20" descr="Github, 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ub, mark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015"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24A">
        <w:rPr>
          <w:rFonts w:ascii="Times New Roman" w:eastAsia="Times New Roman" w:hAnsi="Times New Roman" w:cs="Times New Roman"/>
          <w:color w:val="auto"/>
          <w:szCs w:val="24"/>
          <w:lang w:eastAsia="en-US"/>
        </w:rPr>
        <w:fldChar w:fldCharType="begin"/>
      </w:r>
      <w:r w:rsidRPr="008A624A">
        <w:rPr>
          <w:rFonts w:ascii="Times New Roman" w:eastAsia="Times New Roman" w:hAnsi="Times New Roman" w:cs="Times New Roman"/>
          <w:color w:val="auto"/>
          <w:szCs w:val="24"/>
          <w:lang w:eastAsia="en-US"/>
        </w:rPr>
        <w:instrText xml:space="preserve"> INCLUDEPICTURE "https://cdn0.iconfinder.com/data/icons/octicons/1024/mark-github-512.png" \* MERGEFORMATINET </w:instrText>
      </w:r>
      <w:r w:rsidRPr="008A624A">
        <w:rPr>
          <w:rFonts w:ascii="Times New Roman" w:eastAsia="Times New Roman" w:hAnsi="Times New Roman" w:cs="Times New Roman"/>
          <w:color w:val="auto"/>
          <w:szCs w:val="24"/>
          <w:lang w:eastAsia="en-US"/>
        </w:rPr>
        <w:fldChar w:fldCharType="separate"/>
      </w:r>
      <w:r w:rsidRPr="008A624A">
        <w:rPr>
          <w:rFonts w:ascii="Times New Roman" w:eastAsia="Times New Roman" w:hAnsi="Times New Roman" w:cs="Times New Roman"/>
          <w:color w:val="auto"/>
          <w:szCs w:val="24"/>
          <w:lang w:eastAsia="en-US"/>
        </w:rPr>
        <w:fldChar w:fldCharType="end"/>
      </w:r>
      <w:r>
        <w:rPr>
          <w:noProof/>
        </w:rPr>
        <mc:AlternateContent>
          <mc:Choice Requires="wps">
            <w:drawing>
              <wp:anchor distT="0" distB="0" distL="114300" distR="114300" simplePos="0" relativeHeight="251674624" behindDoc="0" locked="0" layoutInCell="1" allowOverlap="1" wp14:anchorId="6DCC6A67" wp14:editId="737855DB">
                <wp:simplePos x="0" y="0"/>
                <wp:positionH relativeFrom="column">
                  <wp:posOffset>4105656</wp:posOffset>
                </wp:positionH>
                <wp:positionV relativeFrom="paragraph">
                  <wp:posOffset>168657</wp:posOffset>
                </wp:positionV>
                <wp:extent cx="1784909" cy="285318"/>
                <wp:effectExtent l="0" t="0" r="0" b="0"/>
                <wp:wrapNone/>
                <wp:docPr id="16" name="Text Box 16">
                  <a:hlinkClick xmlns:a="http://schemas.openxmlformats.org/drawingml/2006/main" r:id="rId12"/>
                </wp:docPr>
                <wp:cNvGraphicFramePr/>
                <a:graphic xmlns:a="http://schemas.openxmlformats.org/drawingml/2006/main">
                  <a:graphicData uri="http://schemas.microsoft.com/office/word/2010/wordprocessingShape">
                    <wps:wsp>
                      <wps:cNvSpPr txBox="1"/>
                      <wps:spPr>
                        <a:xfrm>
                          <a:off x="0" y="0"/>
                          <a:ext cx="1784909" cy="285318"/>
                        </a:xfrm>
                        <a:prstGeom prst="rect">
                          <a:avLst/>
                        </a:prstGeom>
                        <a:noFill/>
                        <a:ln w="6350">
                          <a:noFill/>
                        </a:ln>
                      </wps:spPr>
                      <wps:txbx>
                        <w:txbxContent>
                          <w:p w14:paraId="6B102ACE" w14:textId="02A31661" w:rsidR="008A624A" w:rsidRPr="008A624A" w:rsidRDefault="008A624A">
                            <w:pPr>
                              <w:rPr>
                                <w:color w:val="002776"/>
                                <w:sz w:val="18"/>
                                <w:szCs w:val="18"/>
                                <w:u w:val="single"/>
                              </w:rPr>
                            </w:pPr>
                            <w:r w:rsidRPr="008A624A">
                              <w:rPr>
                                <w:color w:val="002776"/>
                                <w:sz w:val="18"/>
                                <w:szCs w:val="18"/>
                                <w:u w:val="single"/>
                              </w:rPr>
                              <w:t>https://github.com/neil-sambol</w:t>
                            </w:r>
                          </w:p>
                          <w:p w14:paraId="60CDDC6A" w14:textId="77777777" w:rsidR="008A624A" w:rsidRPr="008A624A" w:rsidRDefault="008A624A">
                            <w:pPr>
                              <w:rPr>
                                <w:color w:val="002776"/>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C6A67" id="Text Box 16" o:spid="_x0000_s1027" type="#_x0000_t202" href="https://github.com/neil-sambol" style="position:absolute;margin-left:323.3pt;margin-top:13.3pt;width:140.55pt;height:2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" o:button="t" filled="f" stroked="f" strokeweight=".5pt">
                <v:fill o:detectmouseclick="t"/>
                <v:textbox>
                  <w:txbxContent>
                    <w:p w14:paraId="6B102ACE" w14:textId="02A31661" w:rsidR="008A624A" w:rsidRPr="008A624A" w:rsidRDefault="008A624A">
                      <w:pPr>
                        <w:rPr>
                          <w:color w:val="002776"/>
                          <w:sz w:val="18"/>
                          <w:szCs w:val="18"/>
                          <w:u w:val="single"/>
                        </w:rPr>
                      </w:pPr>
                      <w:r w:rsidRPr="008A624A">
                        <w:rPr>
                          <w:color w:val="002776"/>
                          <w:sz w:val="18"/>
                          <w:szCs w:val="18"/>
                          <w:u w:val="single"/>
                        </w:rPr>
                        <w:t>https://github.com/neil-sambol</w:t>
                      </w:r>
                    </w:p>
                    <w:p w14:paraId="60CDDC6A" w14:textId="77777777" w:rsidR="008A624A" w:rsidRPr="008A624A" w:rsidRDefault="008A624A">
                      <w:pPr>
                        <w:rPr>
                          <w:color w:val="002776"/>
                          <w:u w:val="single"/>
                        </w:rPr>
                      </w:pPr>
                    </w:p>
                  </w:txbxContent>
                </v:textbox>
              </v:shape>
            </w:pict>
          </mc:Fallback>
        </mc:AlternateContent>
      </w:r>
    </w:p>
    <w:p w14:paraId="70D4F174" w14:textId="0E32C27E" w:rsidR="00336675" w:rsidRDefault="002F46AE">
      <w:pPr>
        <w:pStyle w:val="ContactInfo"/>
      </w:pPr>
      <w:r>
        <w:rPr>
          <w:noProof/>
        </w:rPr>
        <mc:AlternateContent>
          <mc:Choice Requires="wps">
            <w:drawing>
              <wp:anchor distT="0" distB="0" distL="114300" distR="114300" simplePos="0" relativeHeight="251661312" behindDoc="0" locked="0" layoutInCell="1" allowOverlap="1" wp14:anchorId="1B2D4FE2" wp14:editId="6546A0FE">
                <wp:simplePos x="0" y="0"/>
                <wp:positionH relativeFrom="column">
                  <wp:posOffset>4097655</wp:posOffset>
                </wp:positionH>
                <wp:positionV relativeFrom="paragraph">
                  <wp:posOffset>171522</wp:posOffset>
                </wp:positionV>
                <wp:extent cx="2009775" cy="337185"/>
                <wp:effectExtent l="0" t="0" r="0" b="5715"/>
                <wp:wrapNone/>
                <wp:docPr id="24" name="Text Box 24"/>
                <wp:cNvGraphicFramePr/>
                <a:graphic xmlns:a="http://schemas.openxmlformats.org/drawingml/2006/main">
                  <a:graphicData uri="http://schemas.microsoft.com/office/word/2010/wordprocessingShape">
                    <wps:wsp>
                      <wps:cNvSpPr txBox="1"/>
                      <wps:spPr>
                        <a:xfrm>
                          <a:off x="0" y="0"/>
                          <a:ext cx="2009775" cy="337185"/>
                        </a:xfrm>
                        <a:prstGeom prst="rect">
                          <a:avLst/>
                        </a:prstGeom>
                        <a:solidFill>
                          <a:schemeClr val="lt1"/>
                        </a:solidFill>
                        <a:ln w="6350">
                          <a:noFill/>
                        </a:ln>
                      </wps:spPr>
                      <wps:txbx>
                        <w:txbxContent>
                          <w:p w14:paraId="235300EC" w14:textId="11E0037F" w:rsidR="0098228D" w:rsidRDefault="0098228D" w:rsidP="002F46AE">
                            <w:pPr>
                              <w:spacing w:after="0" w:line="240" w:lineRule="auto"/>
                              <w:rPr>
                                <w:color w:val="000000" w:themeColor="text1"/>
                                <w:sz w:val="15"/>
                                <w:szCs w:val="15"/>
                              </w:rPr>
                            </w:pPr>
                            <w:r w:rsidRPr="003E4A1D">
                              <w:rPr>
                                <w:color w:val="000000" w:themeColor="text1"/>
                                <w:sz w:val="15"/>
                                <w:szCs w:val="15"/>
                              </w:rPr>
                              <w:t>1390 Primrose Drive, Roswell, GA 30076</w:t>
                            </w:r>
                          </w:p>
                          <w:p w14:paraId="48ADE6AF" w14:textId="0CA35980" w:rsidR="002F46AE" w:rsidRPr="003E4A1D" w:rsidRDefault="002F46AE" w:rsidP="002F46AE">
                            <w:pPr>
                              <w:spacing w:after="0" w:line="240" w:lineRule="auto"/>
                              <w:rPr>
                                <w:color w:val="000000" w:themeColor="text1"/>
                                <w:sz w:val="15"/>
                                <w:szCs w:val="15"/>
                              </w:rPr>
                            </w:pPr>
                            <w:r>
                              <w:rPr>
                                <w:color w:val="000000" w:themeColor="text1"/>
                                <w:sz w:val="15"/>
                                <w:szCs w:val="15"/>
                              </w:rPr>
                              <w:t>40 Revere Road, Ardsley, NY 10502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D4FE2" id="Text Box 24" o:spid="_x0000_s1028" type="#_x0000_t202" style="position:absolute;margin-left:322.65pt;margin-top:13.5pt;width:158.25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" fillcolor="white [3201]" stroked="f" strokeweight=".5pt">
                <v:textbox>
                  <w:txbxContent>
                    <w:p w14:paraId="235300EC" w14:textId="11E0037F" w:rsidR="0098228D" w:rsidRDefault="0098228D" w:rsidP="002F46AE">
                      <w:pPr>
                        <w:spacing w:after="0" w:line="240" w:lineRule="auto"/>
                        <w:rPr>
                          <w:color w:val="000000" w:themeColor="text1"/>
                          <w:sz w:val="15"/>
                          <w:szCs w:val="15"/>
                        </w:rPr>
                      </w:pPr>
                      <w:r w:rsidRPr="003E4A1D">
                        <w:rPr>
                          <w:color w:val="000000" w:themeColor="text1"/>
                          <w:sz w:val="15"/>
                          <w:szCs w:val="15"/>
                        </w:rPr>
                        <w:t>1390 Primrose Drive, Roswell, GA 30076</w:t>
                      </w:r>
                    </w:p>
                    <w:p w14:paraId="48ADE6AF" w14:textId="0CA35980" w:rsidR="002F46AE" w:rsidRPr="003E4A1D" w:rsidRDefault="002F46AE" w:rsidP="002F46AE">
                      <w:pPr>
                        <w:spacing w:after="0" w:line="240" w:lineRule="auto"/>
                        <w:rPr>
                          <w:color w:val="000000" w:themeColor="text1"/>
                          <w:sz w:val="15"/>
                          <w:szCs w:val="15"/>
                        </w:rPr>
                      </w:pPr>
                      <w:r>
                        <w:rPr>
                          <w:color w:val="000000" w:themeColor="text1"/>
                          <w:sz w:val="15"/>
                          <w:szCs w:val="15"/>
                        </w:rPr>
                        <w:t>40 Revere Road, Ardsley, NY 10502</w:t>
                      </w:r>
                    </w:p>
                  </w:txbxContent>
                </v:textbox>
              </v:shape>
            </w:pict>
          </mc:Fallback>
        </mc:AlternateContent>
      </w:r>
      <w:r w:rsidR="00122619" w:rsidRPr="0043486F">
        <w:rPr>
          <w:noProof/>
        </w:rPr>
        <w:drawing>
          <wp:anchor distT="0" distB="0" distL="114300" distR="114300" simplePos="0" relativeHeight="251658240" behindDoc="1" locked="0" layoutInCell="1" allowOverlap="1" wp14:anchorId="317D2277" wp14:editId="2C471A6D">
            <wp:simplePos x="0" y="0"/>
            <wp:positionH relativeFrom="column">
              <wp:posOffset>-24874</wp:posOffset>
            </wp:positionH>
            <wp:positionV relativeFrom="paragraph">
              <wp:posOffset>129540</wp:posOffset>
            </wp:positionV>
            <wp:extent cx="2294890" cy="306070"/>
            <wp:effectExtent l="0" t="0" r="3810" b="0"/>
            <wp:wrapNone/>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4890" cy="306070"/>
                    </a:xfrm>
                    <a:prstGeom prst="rect">
                      <a:avLst/>
                    </a:prstGeom>
                  </pic:spPr>
                </pic:pic>
              </a:graphicData>
            </a:graphic>
            <wp14:sizeRelH relativeFrom="page">
              <wp14:pctWidth>0</wp14:pctWidth>
            </wp14:sizeRelH>
            <wp14:sizeRelV relativeFrom="page">
              <wp14:pctHeight>0</wp14:pctHeight>
            </wp14:sizeRelV>
          </wp:anchor>
        </w:drawing>
      </w:r>
    </w:p>
    <w:p w14:paraId="343FEDB2" w14:textId="5C41668E" w:rsidR="00336675" w:rsidRDefault="004037CE">
      <w:pPr>
        <w:pStyle w:val="Heading1"/>
      </w:pPr>
      <w:r>
        <w:t>Summary</w:t>
      </w:r>
    </w:p>
    <w:p w14:paraId="138E9790" w14:textId="2FFDDF05" w:rsidR="00336675" w:rsidRDefault="004037CE" w:rsidP="00631DDB">
      <w:pPr>
        <w:pStyle w:val="Heading3"/>
      </w:pPr>
      <w:r w:rsidRPr="004037CE">
        <w:t xml:space="preserve">Senior hands-on technology leader seeks </w:t>
      </w:r>
      <w:r w:rsidR="00BB179D">
        <w:t>next adventure: to help you take your software development organization to the next level in: maturity, on-time delivery, efficiency, and speed-to-market.</w:t>
      </w:r>
    </w:p>
    <w:p w14:paraId="6059373E" w14:textId="77777777" w:rsidR="004037CE" w:rsidRDefault="004037CE" w:rsidP="004037CE">
      <w:pPr>
        <w:pStyle w:val="Heading1"/>
      </w:pPr>
      <w:r>
        <w:t>technologies</w:t>
      </w:r>
    </w:p>
    <w:tbl>
      <w:tblPr>
        <w:tblStyle w:val="TableGrid"/>
        <w:tblW w:w="0" w:type="auto"/>
        <w:tblInd w:w="216"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299"/>
        <w:gridCol w:w="6979"/>
      </w:tblGrid>
      <w:tr w:rsidR="004037CE" w14:paraId="03F840E8" w14:textId="77777777" w:rsidTr="00E00B77">
        <w:tc>
          <w:tcPr>
            <w:tcW w:w="2299" w:type="dxa"/>
            <w:vAlign w:val="center"/>
          </w:tcPr>
          <w:p w14:paraId="59A92DBF" w14:textId="77777777" w:rsidR="004037CE" w:rsidRPr="00E00B77" w:rsidRDefault="004037CE" w:rsidP="00631DDB">
            <w:pPr>
              <w:pStyle w:val="Heading4"/>
              <w:outlineLvl w:val="3"/>
            </w:pPr>
            <w:r w:rsidRPr="00E00B77">
              <w:t>Environments:</w:t>
            </w:r>
          </w:p>
        </w:tc>
        <w:tc>
          <w:tcPr>
            <w:tcW w:w="6979" w:type="dxa"/>
            <w:vAlign w:val="center"/>
          </w:tcPr>
          <w:p w14:paraId="4A4CEBA0" w14:textId="02DF32F8" w:rsidR="004037CE" w:rsidRPr="003B2E73" w:rsidRDefault="00613A4A" w:rsidP="00631DDB">
            <w:pPr>
              <w:pStyle w:val="Heading4"/>
              <w:outlineLvl w:val="3"/>
              <w:rPr>
                <w:rFonts w:asciiTheme="minorHAnsi" w:eastAsiaTheme="minorHAnsi" w:hAnsiTheme="minorHAnsi" w:cstheme="minorBidi"/>
                <w:iCs w:val="0"/>
                <w:color w:val="7F7F7F" w:themeColor="text1" w:themeTint="80"/>
              </w:rPr>
            </w:pPr>
            <w:r w:rsidRPr="003B2E73">
              <w:rPr>
                <w:rFonts w:asciiTheme="minorHAnsi" w:eastAsiaTheme="minorHAnsi" w:hAnsiTheme="minorHAnsi" w:cstheme="minorBidi"/>
                <w:iCs w:val="0"/>
                <w:color w:val="7F7F7F" w:themeColor="text1" w:themeTint="80"/>
              </w:rPr>
              <w:t>MacOS</w:t>
            </w:r>
            <w:r>
              <w:rPr>
                <w:rFonts w:asciiTheme="minorHAnsi" w:eastAsiaTheme="minorHAnsi" w:hAnsiTheme="minorHAnsi" w:cstheme="minorBidi"/>
                <w:iCs w:val="0"/>
                <w:color w:val="7F7F7F" w:themeColor="text1" w:themeTint="80"/>
              </w:rPr>
              <w:t xml:space="preserve">, iOS, </w:t>
            </w:r>
            <w:r w:rsidRPr="003B2E73">
              <w:rPr>
                <w:rFonts w:asciiTheme="minorHAnsi" w:eastAsiaTheme="minorHAnsi" w:hAnsiTheme="minorHAnsi" w:cstheme="minorBidi"/>
                <w:iCs w:val="0"/>
                <w:color w:val="7F7F7F" w:themeColor="text1" w:themeTint="80"/>
              </w:rPr>
              <w:t xml:space="preserve">AWS (Linux / Unix), </w:t>
            </w:r>
            <w:r>
              <w:rPr>
                <w:rFonts w:asciiTheme="minorHAnsi" w:eastAsiaTheme="minorHAnsi" w:hAnsiTheme="minorHAnsi" w:cstheme="minorBidi"/>
                <w:iCs w:val="0"/>
                <w:color w:val="7F7F7F" w:themeColor="text1" w:themeTint="80"/>
              </w:rPr>
              <w:t xml:space="preserve">GCP, </w:t>
            </w:r>
            <w:r w:rsidR="004037CE" w:rsidRPr="003B2E73">
              <w:rPr>
                <w:rFonts w:asciiTheme="minorHAnsi" w:eastAsiaTheme="minorHAnsi" w:hAnsiTheme="minorHAnsi" w:cstheme="minorBidi"/>
                <w:iCs w:val="0"/>
                <w:color w:val="7F7F7F" w:themeColor="text1" w:themeTint="80"/>
              </w:rPr>
              <w:t>Linux, Unix, Windows, iOS, Android</w:t>
            </w:r>
          </w:p>
        </w:tc>
      </w:tr>
      <w:tr w:rsidR="004037CE" w14:paraId="4CDE7823" w14:textId="77777777" w:rsidTr="00E00B77">
        <w:tc>
          <w:tcPr>
            <w:tcW w:w="2299" w:type="dxa"/>
            <w:vAlign w:val="center"/>
          </w:tcPr>
          <w:p w14:paraId="65DEA759" w14:textId="77777777" w:rsidR="004037CE" w:rsidRPr="00E00B77" w:rsidRDefault="004037CE" w:rsidP="00631DDB">
            <w:pPr>
              <w:pStyle w:val="Heading4"/>
              <w:outlineLvl w:val="3"/>
            </w:pPr>
            <w:r w:rsidRPr="00E00B77">
              <w:t>Languages:</w:t>
            </w:r>
          </w:p>
        </w:tc>
        <w:tc>
          <w:tcPr>
            <w:tcW w:w="6979" w:type="dxa"/>
            <w:vAlign w:val="center"/>
          </w:tcPr>
          <w:p w14:paraId="29C6DB79" w14:textId="1DEE4AFA" w:rsidR="004037CE" w:rsidRPr="003B2E73" w:rsidRDefault="00BB179D" w:rsidP="00631DDB">
            <w:pPr>
              <w:pStyle w:val="Heading4"/>
              <w:outlineLvl w:val="3"/>
              <w:rPr>
                <w:rFonts w:asciiTheme="minorHAnsi" w:eastAsiaTheme="minorHAnsi" w:hAnsiTheme="minorHAnsi" w:cstheme="minorBidi"/>
                <w:iCs w:val="0"/>
                <w:color w:val="7F7F7F" w:themeColor="text1" w:themeTint="80"/>
              </w:rPr>
            </w:pPr>
            <w:r>
              <w:rPr>
                <w:rFonts w:asciiTheme="minorHAnsi" w:eastAsiaTheme="minorHAnsi" w:hAnsiTheme="minorHAnsi" w:cstheme="minorBidi"/>
                <w:iCs w:val="0"/>
                <w:color w:val="7F7F7F" w:themeColor="text1" w:themeTint="80"/>
              </w:rPr>
              <w:t>ECMA 6 JavaScript, Python</w:t>
            </w:r>
            <w:r w:rsidR="00C1550E">
              <w:rPr>
                <w:rFonts w:asciiTheme="minorHAnsi" w:eastAsiaTheme="minorHAnsi" w:hAnsiTheme="minorHAnsi" w:cstheme="minorBidi"/>
                <w:iCs w:val="0"/>
                <w:color w:val="7F7F7F" w:themeColor="text1" w:themeTint="80"/>
              </w:rPr>
              <w:t xml:space="preserve"> / Django</w:t>
            </w:r>
            <w:r>
              <w:rPr>
                <w:rFonts w:asciiTheme="minorHAnsi" w:eastAsiaTheme="minorHAnsi" w:hAnsiTheme="minorHAnsi" w:cstheme="minorBidi"/>
                <w:iCs w:val="0"/>
                <w:color w:val="7F7F7F" w:themeColor="text1" w:themeTint="80"/>
              </w:rPr>
              <w:t xml:space="preserve">, </w:t>
            </w:r>
            <w:r w:rsidR="004037CE" w:rsidRPr="003B2E73">
              <w:rPr>
                <w:rFonts w:asciiTheme="minorHAnsi" w:eastAsiaTheme="minorHAnsi" w:hAnsiTheme="minorHAnsi" w:cstheme="minorBidi"/>
                <w:iCs w:val="0"/>
                <w:color w:val="7F7F7F" w:themeColor="text1" w:themeTint="80"/>
              </w:rPr>
              <w:t>C#, Obj-C</w:t>
            </w:r>
            <w:r>
              <w:rPr>
                <w:rFonts w:asciiTheme="minorHAnsi" w:eastAsiaTheme="minorHAnsi" w:hAnsiTheme="minorHAnsi" w:cstheme="minorBidi"/>
                <w:iCs w:val="0"/>
                <w:color w:val="7F7F7F" w:themeColor="text1" w:themeTint="80"/>
              </w:rPr>
              <w:t>, C/C++</w:t>
            </w:r>
            <w:r w:rsidR="004037CE" w:rsidRPr="003B2E73">
              <w:rPr>
                <w:rFonts w:asciiTheme="minorHAnsi" w:eastAsiaTheme="minorHAnsi" w:hAnsiTheme="minorHAnsi" w:cstheme="minorBidi"/>
                <w:iCs w:val="0"/>
                <w:color w:val="7F7F7F" w:themeColor="text1" w:themeTint="80"/>
              </w:rPr>
              <w:t>, and others</w:t>
            </w:r>
          </w:p>
        </w:tc>
      </w:tr>
      <w:tr w:rsidR="004037CE" w14:paraId="73DF4F18" w14:textId="77777777" w:rsidTr="00E00B77">
        <w:tc>
          <w:tcPr>
            <w:tcW w:w="2299" w:type="dxa"/>
            <w:vAlign w:val="center"/>
          </w:tcPr>
          <w:p w14:paraId="0DB3C5FD" w14:textId="77777777" w:rsidR="004037CE" w:rsidRPr="00E00B77" w:rsidRDefault="004037CE" w:rsidP="00631DDB">
            <w:pPr>
              <w:pStyle w:val="Heading4"/>
              <w:outlineLvl w:val="3"/>
            </w:pPr>
            <w:r w:rsidRPr="00E00B77">
              <w:t>Process:</w:t>
            </w:r>
          </w:p>
        </w:tc>
        <w:tc>
          <w:tcPr>
            <w:tcW w:w="6979" w:type="dxa"/>
            <w:vAlign w:val="center"/>
          </w:tcPr>
          <w:p w14:paraId="44BF2445" w14:textId="08330664" w:rsidR="004037CE" w:rsidRPr="003B2E73" w:rsidRDefault="004037CE" w:rsidP="00631DDB">
            <w:pPr>
              <w:pStyle w:val="Heading4"/>
              <w:outlineLvl w:val="3"/>
              <w:rPr>
                <w:rFonts w:asciiTheme="minorHAnsi" w:eastAsiaTheme="minorHAnsi" w:hAnsiTheme="minorHAnsi" w:cstheme="minorBidi"/>
                <w:iCs w:val="0"/>
                <w:color w:val="7F7F7F" w:themeColor="text1" w:themeTint="80"/>
              </w:rPr>
            </w:pPr>
            <w:r w:rsidRPr="003B2E73">
              <w:rPr>
                <w:rFonts w:asciiTheme="minorHAnsi" w:eastAsiaTheme="minorHAnsi" w:hAnsiTheme="minorHAnsi" w:cstheme="minorBidi"/>
                <w:iCs w:val="0"/>
                <w:color w:val="7F7F7F" w:themeColor="text1" w:themeTint="80"/>
              </w:rPr>
              <w:t>Deep knowledge of software process - Scrum, XP, Lean</w:t>
            </w:r>
            <w:r w:rsidR="00BB179D">
              <w:rPr>
                <w:rFonts w:asciiTheme="minorHAnsi" w:eastAsiaTheme="minorHAnsi" w:hAnsiTheme="minorHAnsi" w:cstheme="minorBidi"/>
                <w:iCs w:val="0"/>
                <w:color w:val="7F7F7F" w:themeColor="text1" w:themeTint="80"/>
              </w:rPr>
              <w:t xml:space="preserve">, Kanban + </w:t>
            </w:r>
            <w:r w:rsidR="00404F9E">
              <w:rPr>
                <w:rFonts w:asciiTheme="minorHAnsi" w:eastAsiaTheme="minorHAnsi" w:hAnsiTheme="minorHAnsi" w:cstheme="minorBidi"/>
                <w:iCs w:val="0"/>
                <w:color w:val="7F7F7F" w:themeColor="text1" w:themeTint="80"/>
              </w:rPr>
              <w:t xml:space="preserve">more </w:t>
            </w:r>
            <w:r w:rsidR="00BB179D">
              <w:rPr>
                <w:rFonts w:asciiTheme="minorHAnsi" w:eastAsiaTheme="minorHAnsi" w:hAnsiTheme="minorHAnsi" w:cstheme="minorBidi"/>
                <w:iCs w:val="0"/>
                <w:color w:val="7F7F7F" w:themeColor="text1" w:themeTint="80"/>
              </w:rPr>
              <w:t>traditional</w:t>
            </w:r>
            <w:r w:rsidR="00404F9E">
              <w:rPr>
                <w:rFonts w:asciiTheme="minorHAnsi" w:eastAsiaTheme="minorHAnsi" w:hAnsiTheme="minorHAnsi" w:cstheme="minorBidi"/>
                <w:iCs w:val="0"/>
                <w:color w:val="7F7F7F" w:themeColor="text1" w:themeTint="80"/>
              </w:rPr>
              <w:t xml:space="preserve"> approaches</w:t>
            </w:r>
          </w:p>
        </w:tc>
      </w:tr>
      <w:tr w:rsidR="00E00B77" w14:paraId="73272F72" w14:textId="77777777" w:rsidTr="00E00B77">
        <w:tc>
          <w:tcPr>
            <w:tcW w:w="2299" w:type="dxa"/>
            <w:vAlign w:val="center"/>
          </w:tcPr>
          <w:p w14:paraId="58EA385D" w14:textId="3F545A98" w:rsidR="00E00B77" w:rsidRPr="00E00B77" w:rsidRDefault="002149DE" w:rsidP="00631DDB">
            <w:pPr>
              <w:pStyle w:val="Heading4"/>
              <w:outlineLvl w:val="3"/>
            </w:pPr>
            <w:r>
              <w:t xml:space="preserve">Architectures and </w:t>
            </w:r>
            <w:r w:rsidR="00E00B77" w:rsidRPr="00E00B77">
              <w:t>Platforms:</w:t>
            </w:r>
          </w:p>
        </w:tc>
        <w:tc>
          <w:tcPr>
            <w:tcW w:w="6979" w:type="dxa"/>
            <w:vAlign w:val="center"/>
          </w:tcPr>
          <w:p w14:paraId="2C813050" w14:textId="75DE24FA" w:rsidR="00E00B77" w:rsidRPr="003B2E73" w:rsidRDefault="00613A4A" w:rsidP="00631DDB">
            <w:pPr>
              <w:pStyle w:val="Heading4"/>
              <w:outlineLvl w:val="3"/>
              <w:rPr>
                <w:rFonts w:asciiTheme="minorHAnsi" w:eastAsiaTheme="minorHAnsi" w:hAnsiTheme="minorHAnsi" w:cstheme="minorBidi"/>
                <w:iCs w:val="0"/>
                <w:color w:val="7F7F7F" w:themeColor="text1" w:themeTint="80"/>
              </w:rPr>
            </w:pPr>
            <w:r>
              <w:rPr>
                <w:rFonts w:asciiTheme="minorHAnsi" w:eastAsiaTheme="minorHAnsi" w:hAnsiTheme="minorHAnsi" w:cstheme="minorBidi"/>
                <w:iCs w:val="0"/>
                <w:color w:val="7F7F7F" w:themeColor="text1" w:themeTint="80"/>
              </w:rPr>
              <w:t>React/Redux web applications, Node/Express apps and RESTful services</w:t>
            </w:r>
            <w:r w:rsidR="00E00B77" w:rsidRPr="003B2E73">
              <w:rPr>
                <w:rFonts w:asciiTheme="minorHAnsi" w:eastAsiaTheme="minorHAnsi" w:hAnsiTheme="minorHAnsi" w:cstheme="minorBidi"/>
                <w:iCs w:val="0"/>
                <w:color w:val="7F7F7F" w:themeColor="text1" w:themeTint="80"/>
              </w:rPr>
              <w:t xml:space="preserve">, </w:t>
            </w:r>
            <w:r w:rsidR="00BB179D" w:rsidRPr="003B2E73">
              <w:rPr>
                <w:rFonts w:asciiTheme="minorHAnsi" w:eastAsiaTheme="minorHAnsi" w:hAnsiTheme="minorHAnsi" w:cstheme="minorBidi"/>
                <w:iCs w:val="0"/>
                <w:color w:val="7F7F7F" w:themeColor="text1" w:themeTint="80"/>
              </w:rPr>
              <w:t xml:space="preserve">Mobile (iOS, Android, </w:t>
            </w:r>
            <w:r>
              <w:rPr>
                <w:rFonts w:asciiTheme="minorHAnsi" w:eastAsiaTheme="minorHAnsi" w:hAnsiTheme="minorHAnsi" w:cstheme="minorBidi"/>
                <w:iCs w:val="0"/>
                <w:color w:val="7F7F7F" w:themeColor="text1" w:themeTint="80"/>
              </w:rPr>
              <w:t xml:space="preserve">React Native </w:t>
            </w:r>
            <w:r w:rsidR="00BB179D" w:rsidRPr="003B2E73">
              <w:rPr>
                <w:rFonts w:asciiTheme="minorHAnsi" w:eastAsiaTheme="minorHAnsi" w:hAnsiTheme="minorHAnsi" w:cstheme="minorBidi"/>
                <w:iCs w:val="0"/>
                <w:color w:val="7F7F7F" w:themeColor="text1" w:themeTint="80"/>
              </w:rPr>
              <w:t>Hybrid)</w:t>
            </w:r>
            <w:r w:rsidR="00BB179D">
              <w:rPr>
                <w:rFonts w:asciiTheme="minorHAnsi" w:eastAsiaTheme="minorHAnsi" w:hAnsiTheme="minorHAnsi" w:cstheme="minorBidi"/>
                <w:iCs w:val="0"/>
                <w:color w:val="7F7F7F" w:themeColor="text1" w:themeTint="80"/>
              </w:rPr>
              <w:t>, stand-alone</w:t>
            </w:r>
            <w:r w:rsidR="00404F9E">
              <w:rPr>
                <w:rFonts w:asciiTheme="minorHAnsi" w:eastAsiaTheme="minorHAnsi" w:hAnsiTheme="minorHAnsi" w:cstheme="minorBidi"/>
                <w:iCs w:val="0"/>
                <w:color w:val="7F7F7F" w:themeColor="text1" w:themeTint="80"/>
              </w:rPr>
              <w:t>, services</w:t>
            </w:r>
          </w:p>
        </w:tc>
      </w:tr>
      <w:tr w:rsidR="00E00B77" w14:paraId="016FE685" w14:textId="77777777" w:rsidTr="00E00B77">
        <w:tc>
          <w:tcPr>
            <w:tcW w:w="2299" w:type="dxa"/>
            <w:vAlign w:val="center"/>
          </w:tcPr>
          <w:p w14:paraId="41542612" w14:textId="77777777" w:rsidR="00E00B77" w:rsidRPr="00E00B77" w:rsidRDefault="00E00B77" w:rsidP="00631DDB">
            <w:pPr>
              <w:pStyle w:val="Heading4"/>
              <w:outlineLvl w:val="3"/>
            </w:pPr>
            <w:r w:rsidRPr="00E00B77">
              <w:t>Cloud Delivery:</w:t>
            </w:r>
          </w:p>
        </w:tc>
        <w:tc>
          <w:tcPr>
            <w:tcW w:w="6979" w:type="dxa"/>
            <w:vAlign w:val="center"/>
          </w:tcPr>
          <w:p w14:paraId="54454B8B" w14:textId="639416A6" w:rsidR="00E00B77" w:rsidRPr="003B2E73" w:rsidRDefault="00E00B77" w:rsidP="00631DDB">
            <w:pPr>
              <w:pStyle w:val="Heading4"/>
              <w:outlineLvl w:val="3"/>
              <w:rPr>
                <w:rFonts w:asciiTheme="minorHAnsi" w:eastAsiaTheme="minorHAnsi" w:hAnsiTheme="minorHAnsi" w:cstheme="minorBidi"/>
                <w:iCs w:val="0"/>
                <w:color w:val="7F7F7F" w:themeColor="text1" w:themeTint="80"/>
              </w:rPr>
            </w:pPr>
            <w:r w:rsidRPr="003B2E73">
              <w:rPr>
                <w:rFonts w:asciiTheme="minorHAnsi" w:eastAsiaTheme="minorHAnsi" w:hAnsiTheme="minorHAnsi" w:cstheme="minorBidi"/>
                <w:iCs w:val="0"/>
                <w:color w:val="7F7F7F" w:themeColor="text1" w:themeTint="80"/>
              </w:rPr>
              <w:t xml:space="preserve">AWS (Linux / Unix), Docker Containers, </w:t>
            </w:r>
            <w:r w:rsidR="00327600">
              <w:rPr>
                <w:rFonts w:asciiTheme="minorHAnsi" w:eastAsiaTheme="minorHAnsi" w:hAnsiTheme="minorHAnsi" w:cstheme="minorBidi"/>
                <w:iCs w:val="0"/>
                <w:color w:val="7F7F7F" w:themeColor="text1" w:themeTint="80"/>
              </w:rPr>
              <w:t>k</w:t>
            </w:r>
            <w:r w:rsidR="00613A4A">
              <w:rPr>
                <w:rFonts w:asciiTheme="minorHAnsi" w:eastAsiaTheme="minorHAnsi" w:hAnsiTheme="minorHAnsi" w:cstheme="minorBidi"/>
                <w:iCs w:val="0"/>
                <w:color w:val="7F7F7F" w:themeColor="text1" w:themeTint="80"/>
              </w:rPr>
              <w:t>8</w:t>
            </w:r>
            <w:r w:rsidR="00327600">
              <w:rPr>
                <w:rFonts w:asciiTheme="minorHAnsi" w:eastAsiaTheme="minorHAnsi" w:hAnsiTheme="minorHAnsi" w:cstheme="minorBidi"/>
                <w:iCs w:val="0"/>
                <w:color w:val="7F7F7F" w:themeColor="text1" w:themeTint="80"/>
              </w:rPr>
              <w:t>s</w:t>
            </w:r>
            <w:r w:rsidR="00613A4A">
              <w:rPr>
                <w:rFonts w:asciiTheme="minorHAnsi" w:eastAsiaTheme="minorHAnsi" w:hAnsiTheme="minorHAnsi" w:cstheme="minorBidi"/>
                <w:iCs w:val="0"/>
                <w:color w:val="7F7F7F" w:themeColor="text1" w:themeTint="80"/>
              </w:rPr>
              <w:t xml:space="preserve">, </w:t>
            </w:r>
            <w:r w:rsidRPr="003B2E73">
              <w:rPr>
                <w:rFonts w:asciiTheme="minorHAnsi" w:eastAsiaTheme="minorHAnsi" w:hAnsiTheme="minorHAnsi" w:cstheme="minorBidi"/>
                <w:iCs w:val="0"/>
                <w:color w:val="7F7F7F" w:themeColor="text1" w:themeTint="80"/>
              </w:rPr>
              <w:t>Microservice Architecture, Jenkins, Git, Continuous Delivery / Push-button delivery (CICD), Terraform</w:t>
            </w:r>
          </w:p>
        </w:tc>
      </w:tr>
      <w:tr w:rsidR="00E00B77" w14:paraId="4889974B" w14:textId="77777777" w:rsidTr="00E00B77">
        <w:tc>
          <w:tcPr>
            <w:tcW w:w="2299" w:type="dxa"/>
            <w:vAlign w:val="center"/>
          </w:tcPr>
          <w:p w14:paraId="3CEB39AF" w14:textId="77777777" w:rsidR="00E00B77" w:rsidRPr="00E00B77" w:rsidRDefault="00E00B77" w:rsidP="00631DDB">
            <w:pPr>
              <w:pStyle w:val="Heading4"/>
              <w:outlineLvl w:val="3"/>
            </w:pPr>
            <w:r w:rsidRPr="00E00B77">
              <w:t>Database:</w:t>
            </w:r>
          </w:p>
        </w:tc>
        <w:tc>
          <w:tcPr>
            <w:tcW w:w="6979" w:type="dxa"/>
            <w:vAlign w:val="center"/>
          </w:tcPr>
          <w:p w14:paraId="2710BF5A" w14:textId="4EB1BF7B" w:rsidR="00E00B77" w:rsidRPr="003B2E73" w:rsidRDefault="00E00B77" w:rsidP="00631DDB">
            <w:pPr>
              <w:pStyle w:val="Heading4"/>
              <w:outlineLvl w:val="3"/>
              <w:rPr>
                <w:rFonts w:asciiTheme="minorHAnsi" w:eastAsiaTheme="minorHAnsi" w:hAnsiTheme="minorHAnsi" w:cstheme="minorBidi"/>
                <w:iCs w:val="0"/>
                <w:color w:val="7F7F7F" w:themeColor="text1" w:themeTint="80"/>
              </w:rPr>
            </w:pPr>
            <w:r w:rsidRPr="003B2E73">
              <w:rPr>
                <w:rFonts w:asciiTheme="minorHAnsi" w:eastAsiaTheme="minorHAnsi" w:hAnsiTheme="minorHAnsi" w:cstheme="minorBidi"/>
                <w:iCs w:val="0"/>
                <w:color w:val="7F7F7F" w:themeColor="text1" w:themeTint="80"/>
              </w:rPr>
              <w:t>SQL, T-SQL (SQL Server), PostgreSQL, MySQL</w:t>
            </w:r>
            <w:r w:rsidR="00613A4A">
              <w:rPr>
                <w:rFonts w:asciiTheme="minorHAnsi" w:eastAsiaTheme="minorHAnsi" w:hAnsiTheme="minorHAnsi" w:cstheme="minorBidi"/>
                <w:iCs w:val="0"/>
                <w:color w:val="7F7F7F" w:themeColor="text1" w:themeTint="80"/>
              </w:rPr>
              <w:t>, Firebase</w:t>
            </w:r>
          </w:p>
        </w:tc>
      </w:tr>
      <w:tr w:rsidR="00E00B77" w14:paraId="4E80B69C" w14:textId="77777777" w:rsidTr="00E00B77">
        <w:tc>
          <w:tcPr>
            <w:tcW w:w="2299" w:type="dxa"/>
            <w:vAlign w:val="center"/>
          </w:tcPr>
          <w:p w14:paraId="617DE98B" w14:textId="77777777" w:rsidR="00E00B77" w:rsidRPr="00E00B77" w:rsidRDefault="00E00B77" w:rsidP="00631DDB">
            <w:pPr>
              <w:pStyle w:val="Heading4"/>
              <w:outlineLvl w:val="3"/>
            </w:pPr>
            <w:r w:rsidRPr="00E00B77">
              <w:t>Compliance:</w:t>
            </w:r>
          </w:p>
        </w:tc>
        <w:tc>
          <w:tcPr>
            <w:tcW w:w="6979" w:type="dxa"/>
            <w:vAlign w:val="center"/>
          </w:tcPr>
          <w:p w14:paraId="36755668" w14:textId="77777777" w:rsidR="00E00B77" w:rsidRPr="003B2E73" w:rsidRDefault="00E00B77" w:rsidP="00631DDB">
            <w:pPr>
              <w:pStyle w:val="Heading4"/>
              <w:outlineLvl w:val="3"/>
              <w:rPr>
                <w:rFonts w:asciiTheme="minorHAnsi" w:eastAsiaTheme="minorHAnsi" w:hAnsiTheme="minorHAnsi" w:cstheme="minorBidi"/>
                <w:iCs w:val="0"/>
                <w:color w:val="7F7F7F" w:themeColor="text1" w:themeTint="80"/>
              </w:rPr>
            </w:pPr>
            <w:r w:rsidRPr="003B2E73">
              <w:rPr>
                <w:rFonts w:asciiTheme="minorHAnsi" w:eastAsiaTheme="minorHAnsi" w:hAnsiTheme="minorHAnsi" w:cstheme="minorBidi"/>
                <w:iCs w:val="0"/>
                <w:color w:val="7F7F7F" w:themeColor="text1" w:themeTint="80"/>
              </w:rPr>
              <w:t>HIPPA, GDPR, PCI, SAS 70</w:t>
            </w:r>
          </w:p>
        </w:tc>
      </w:tr>
      <w:tr w:rsidR="00E00B77" w14:paraId="0027700B" w14:textId="77777777" w:rsidTr="00E00B77">
        <w:tc>
          <w:tcPr>
            <w:tcW w:w="2299" w:type="dxa"/>
            <w:vAlign w:val="center"/>
          </w:tcPr>
          <w:p w14:paraId="3AEA6EEA" w14:textId="77777777" w:rsidR="00E00B77" w:rsidRPr="00E00B77" w:rsidRDefault="00E00B77" w:rsidP="00631DDB">
            <w:pPr>
              <w:pStyle w:val="Heading4"/>
              <w:outlineLvl w:val="3"/>
            </w:pPr>
            <w:r w:rsidRPr="00E00B77">
              <w:t>Certifications:</w:t>
            </w:r>
          </w:p>
        </w:tc>
        <w:tc>
          <w:tcPr>
            <w:tcW w:w="6979" w:type="dxa"/>
            <w:vAlign w:val="center"/>
          </w:tcPr>
          <w:p w14:paraId="63026BCD" w14:textId="77777777" w:rsidR="00E00B77" w:rsidRDefault="00E00B77" w:rsidP="00631DDB">
            <w:pPr>
              <w:pStyle w:val="Heading4"/>
              <w:outlineLvl w:val="3"/>
              <w:rPr>
                <w:rFonts w:asciiTheme="minorHAnsi" w:eastAsiaTheme="minorHAnsi" w:hAnsiTheme="minorHAnsi" w:cstheme="minorBidi"/>
                <w:iCs w:val="0"/>
                <w:color w:val="7F7F7F" w:themeColor="text1" w:themeTint="80"/>
              </w:rPr>
            </w:pPr>
            <w:r w:rsidRPr="003B2E73">
              <w:rPr>
                <w:rFonts w:asciiTheme="minorHAnsi" w:eastAsiaTheme="minorHAnsi" w:hAnsiTheme="minorHAnsi" w:cstheme="minorBidi"/>
                <w:iCs w:val="0"/>
                <w:color w:val="7F7F7F" w:themeColor="text1" w:themeTint="80"/>
              </w:rPr>
              <w:t>Certified Scrum Master (CSM), Certified Scrum Product Owner (CSPO) - Certification ID 285139 (certifications through the Scrum Alliance)</w:t>
            </w:r>
          </w:p>
          <w:p w14:paraId="4EADE498" w14:textId="11615AED" w:rsidR="00404F9E" w:rsidRPr="00404F9E" w:rsidRDefault="00404F9E" w:rsidP="00404F9E">
            <w:r>
              <w:t>Agile Coach / Agile Facilitator</w:t>
            </w:r>
          </w:p>
        </w:tc>
      </w:tr>
    </w:tbl>
    <w:p w14:paraId="0401FACA" w14:textId="77777777" w:rsidR="004037CE" w:rsidRDefault="004037CE" w:rsidP="00631DDB">
      <w:pPr>
        <w:pStyle w:val="ListBullet"/>
        <w:numPr>
          <w:ilvl w:val="0"/>
          <w:numId w:val="0"/>
        </w:numPr>
        <w:rPr>
          <w:rFonts w:ascii="Arial" w:hAnsi="Arial" w:cs="Arial"/>
          <w:color w:val="000000"/>
          <w:spacing w:val="10"/>
          <w:kern w:val="1"/>
          <w:sz w:val="22"/>
          <w:szCs w:val="22"/>
        </w:rPr>
      </w:pPr>
    </w:p>
    <w:p w14:paraId="5AFED1FA" w14:textId="77777777" w:rsidR="00631DDB" w:rsidRDefault="00E00B77" w:rsidP="00631DDB">
      <w:pPr>
        <w:pStyle w:val="Heading1"/>
      </w:pPr>
      <w:r>
        <w:t>Other Skills</w:t>
      </w:r>
      <w:r w:rsidR="003B2E73">
        <w:t xml:space="preserve"> and focus areas</w:t>
      </w:r>
    </w:p>
    <w:p w14:paraId="7CCA4DAD" w14:textId="78AB8890" w:rsidR="00E00B77" w:rsidRDefault="00631DDB" w:rsidP="00631DDB">
      <w:pPr>
        <w:pStyle w:val="Heading2"/>
      </w:pPr>
      <w:r>
        <w:t xml:space="preserve">Over 20 years of hands-on software engineering experience with </w:t>
      </w:r>
      <w:r w:rsidR="00E00B77">
        <w:t>10</w:t>
      </w:r>
      <w:r>
        <w:t>+</w:t>
      </w:r>
      <w:r w:rsidR="00E00B77">
        <w:t xml:space="preserve"> years in leadership roles such as Vice President, Executive Director, Director, </w:t>
      </w:r>
      <w:r w:rsidR="00327600">
        <w:t xml:space="preserve">and </w:t>
      </w:r>
      <w:r w:rsidR="00E00B77">
        <w:t>Manager with:</w:t>
      </w:r>
    </w:p>
    <w:p w14:paraId="7812E872" w14:textId="77777777" w:rsidR="00E00B77" w:rsidRDefault="00E00B77" w:rsidP="00E00B77">
      <w:pPr>
        <w:tabs>
          <w:tab w:val="left" w:pos="720"/>
          <w:tab w:val="left" w:pos="1080"/>
        </w:tabs>
        <w:autoSpaceDE w:val="0"/>
        <w:autoSpaceDN w:val="0"/>
        <w:adjustRightInd w:val="0"/>
        <w:spacing w:after="40" w:line="240" w:lineRule="auto"/>
        <w:rPr>
          <w:rFonts w:ascii="Times New Roman" w:hAnsi="Times New Roman" w:cs="Times New Roman"/>
          <w:color w:val="000000"/>
        </w:rPr>
      </w:pPr>
    </w:p>
    <w:p w14:paraId="086C4E56" w14:textId="77777777" w:rsidR="00631DDB" w:rsidRDefault="00631DDB" w:rsidP="00631DDB">
      <w:pPr>
        <w:pStyle w:val="ListBullet"/>
      </w:pPr>
      <w:r>
        <w:t>People</w:t>
      </w:r>
      <w:r w:rsidR="00E00B77" w:rsidRPr="00E00B77">
        <w:t>-oriented approach to software development focusing upon relationship-building</w:t>
      </w:r>
      <w:r>
        <w:t>.</w:t>
      </w:r>
    </w:p>
    <w:p w14:paraId="3E05E287" w14:textId="77777777" w:rsidR="00E00B77" w:rsidRPr="00631DDB" w:rsidRDefault="00E00B77" w:rsidP="00631DDB">
      <w:pPr>
        <w:pStyle w:val="ListBullet"/>
      </w:pPr>
      <w:r w:rsidRPr="00631DDB">
        <w:t>Emphasis upon hiring and r</w:t>
      </w:r>
      <w:r w:rsidR="00631DDB">
        <w:t>e</w:t>
      </w:r>
      <w:r w:rsidRPr="00631DDB">
        <w:t>tention of exceptional engineers</w:t>
      </w:r>
      <w:r w:rsidR="003B2E73">
        <w:t>.</w:t>
      </w:r>
    </w:p>
    <w:p w14:paraId="02D0321C" w14:textId="77777777" w:rsidR="004037CE" w:rsidRDefault="00E00B77" w:rsidP="00631DDB">
      <w:pPr>
        <w:pStyle w:val="ListBullet"/>
      </w:pPr>
      <w:r>
        <w:t>Fostering and maintaining positive trust relationship</w:t>
      </w:r>
      <w:r w:rsidR="00631DDB">
        <w:t>s</w:t>
      </w:r>
      <w:r>
        <w:t xml:space="preserve"> between leadership, product, development and QA</w:t>
      </w:r>
      <w:r w:rsidR="00631DDB">
        <w:t>.</w:t>
      </w:r>
    </w:p>
    <w:p w14:paraId="081F0037" w14:textId="77777777" w:rsidR="003B2E73" w:rsidRDefault="003B2E73" w:rsidP="00631DDB">
      <w:pPr>
        <w:pStyle w:val="ListBullet"/>
      </w:pPr>
      <w:r>
        <w:t>Ever-increasing efficiency and maturity to speed product to production and reduce development costs.</w:t>
      </w:r>
    </w:p>
    <w:p w14:paraId="2857FF9F" w14:textId="77777777" w:rsidR="00631DDB" w:rsidRDefault="00631DDB" w:rsidP="00631DDB">
      <w:pPr>
        <w:pStyle w:val="ListBullet"/>
      </w:pPr>
      <w:r>
        <w:t>Prioritizing automation of the CICD pipeline for streamlined and rapid delivery through testing to prod.</w:t>
      </w:r>
    </w:p>
    <w:p w14:paraId="52F645BA" w14:textId="0AD3E17D" w:rsidR="00336675" w:rsidRDefault="00B15BDA">
      <w:pPr>
        <w:pStyle w:val="Heading1"/>
      </w:pPr>
      <w:r>
        <w:lastRenderedPageBreak/>
        <w:t xml:space="preserve">Achievements </w:t>
      </w:r>
    </w:p>
    <w:tbl>
      <w:tblPr>
        <w:tblStyle w:val="TableGrid"/>
        <w:tblW w:w="0" w:type="auto"/>
        <w:tblLook w:val="04A0" w:firstRow="1" w:lastRow="0" w:firstColumn="1" w:lastColumn="0" w:noHBand="0" w:noVBand="1"/>
      </w:tblPr>
      <w:tblGrid>
        <w:gridCol w:w="2398"/>
        <w:gridCol w:w="7096"/>
      </w:tblGrid>
      <w:tr w:rsidR="004A411C" w14:paraId="3D725028" w14:textId="77777777" w:rsidTr="00B7543E">
        <w:tc>
          <w:tcPr>
            <w:tcW w:w="2398" w:type="dxa"/>
            <w:vAlign w:val="center"/>
          </w:tcPr>
          <w:p w14:paraId="4CDDCC65" w14:textId="77777777" w:rsidR="00B7543E" w:rsidRPr="00535E3E" w:rsidRDefault="00535E3E" w:rsidP="00535E3E">
            <w:pPr>
              <w:jc w:val="center"/>
            </w:pPr>
            <w:r>
              <w:fldChar w:fldCharType="begin"/>
            </w:r>
            <w:r>
              <w:instrText xml:space="preserve"> INCLUDEPICTURE "https://media.creativemornings.com/uploads/sponsor/logo/8253/square_sdc-logo.png" \* MERGEFORMATINET </w:instrText>
            </w:r>
            <w:r>
              <w:fldChar w:fldCharType="separate"/>
            </w:r>
            <w:r>
              <w:rPr>
                <w:noProof/>
              </w:rPr>
              <w:drawing>
                <wp:inline distT="0" distB="0" distL="0" distR="0" wp14:anchorId="2017CC54" wp14:editId="43B1FEA3">
                  <wp:extent cx="624745" cy="624745"/>
                  <wp:effectExtent l="0" t="0" r="0" b="0"/>
                  <wp:docPr id="23" name="Picture 23" descr="Image result for smile direct club">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age result for smile direct club">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7163" cy="637163"/>
                          </a:xfrm>
                          <a:prstGeom prst="rect">
                            <a:avLst/>
                          </a:prstGeom>
                          <a:noFill/>
                          <a:ln>
                            <a:noFill/>
                          </a:ln>
                        </pic:spPr>
                      </pic:pic>
                    </a:graphicData>
                  </a:graphic>
                </wp:inline>
              </w:drawing>
            </w:r>
            <w:r>
              <w:fldChar w:fldCharType="end"/>
            </w:r>
          </w:p>
        </w:tc>
        <w:tc>
          <w:tcPr>
            <w:tcW w:w="7096" w:type="dxa"/>
            <w:vAlign w:val="center"/>
          </w:tcPr>
          <w:p w14:paraId="73F71C59" w14:textId="77777777" w:rsidR="00B7543E" w:rsidRPr="00ED2135" w:rsidRDefault="007A7ADC" w:rsidP="00ED2135">
            <w:pPr>
              <w:pStyle w:val="ListBullet"/>
              <w:spacing w:after="80"/>
              <w:rPr>
                <w:sz w:val="15"/>
                <w:szCs w:val="15"/>
              </w:rPr>
            </w:pPr>
            <w:r w:rsidRPr="00ED2135">
              <w:rPr>
                <w:sz w:val="15"/>
                <w:szCs w:val="15"/>
              </w:rPr>
              <w:t>Worked with vendor Qintelli to develop CICD pipeline.</w:t>
            </w:r>
          </w:p>
          <w:p w14:paraId="6A07847B" w14:textId="4BFE26AE" w:rsidR="007A7ADC" w:rsidRPr="00ED2135" w:rsidRDefault="007A7ADC" w:rsidP="00ED2135">
            <w:pPr>
              <w:pStyle w:val="ListBullet"/>
              <w:spacing w:after="80"/>
              <w:rPr>
                <w:sz w:val="15"/>
                <w:szCs w:val="15"/>
              </w:rPr>
            </w:pPr>
            <w:r w:rsidRPr="00ED2135">
              <w:rPr>
                <w:sz w:val="15"/>
                <w:szCs w:val="15"/>
              </w:rPr>
              <w:t>Neil’s two .</w:t>
            </w:r>
            <w:r w:rsidR="002149DE">
              <w:rPr>
                <w:sz w:val="15"/>
                <w:szCs w:val="15"/>
              </w:rPr>
              <w:t>NET</w:t>
            </w:r>
            <w:r w:rsidRPr="00ED2135">
              <w:rPr>
                <w:sz w:val="15"/>
                <w:szCs w:val="15"/>
              </w:rPr>
              <w:t xml:space="preserve"> Core 2 Microservice teams pioneered the breakup of the Python monolith.</w:t>
            </w:r>
          </w:p>
        </w:tc>
      </w:tr>
      <w:tr w:rsidR="004A411C" w14:paraId="6D4E0CC5" w14:textId="77777777" w:rsidTr="00B7543E">
        <w:tc>
          <w:tcPr>
            <w:tcW w:w="2398" w:type="dxa"/>
            <w:vAlign w:val="center"/>
          </w:tcPr>
          <w:p w14:paraId="6579D077" w14:textId="77777777" w:rsidR="00B7543E" w:rsidRPr="004A411C" w:rsidRDefault="004A411C" w:rsidP="004A411C">
            <w:pPr>
              <w:jc w:val="center"/>
            </w:pPr>
            <w:r>
              <w:fldChar w:fldCharType="begin"/>
            </w:r>
            <w:r>
              <w:instrText xml:space="preserve"> INCLUDEPICTURE "https://16yl983erinlezhvg1hhvxfl-wpengine.netdna-ssl.com/za/wp-content/uploads/sites/9/2017/05/MRI_Logo_RGB.png" \* MERGEFORMATINET </w:instrText>
            </w:r>
            <w:r>
              <w:fldChar w:fldCharType="separate"/>
            </w:r>
            <w:r>
              <w:rPr>
                <w:noProof/>
              </w:rPr>
              <w:drawing>
                <wp:inline distT="0" distB="0" distL="0" distR="0" wp14:anchorId="2CF96DA5" wp14:editId="1E8295E6">
                  <wp:extent cx="795130" cy="596348"/>
                  <wp:effectExtent l="0" t="0" r="0" b="0"/>
                  <wp:docPr id="22" name="Picture 22" descr="Image result for mri softwa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age result for mri software">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4335" cy="610752"/>
                          </a:xfrm>
                          <a:prstGeom prst="rect">
                            <a:avLst/>
                          </a:prstGeom>
                          <a:noFill/>
                          <a:ln>
                            <a:noFill/>
                          </a:ln>
                        </pic:spPr>
                      </pic:pic>
                    </a:graphicData>
                  </a:graphic>
                </wp:inline>
              </w:drawing>
            </w:r>
            <w:r>
              <w:fldChar w:fldCharType="end"/>
            </w:r>
          </w:p>
        </w:tc>
        <w:tc>
          <w:tcPr>
            <w:tcW w:w="7096" w:type="dxa"/>
            <w:vAlign w:val="center"/>
          </w:tcPr>
          <w:p w14:paraId="0D3F5F71" w14:textId="77777777" w:rsidR="00B7543E" w:rsidRPr="00ED2135" w:rsidRDefault="00F54905" w:rsidP="00ED2135">
            <w:pPr>
              <w:pStyle w:val="ListBullet"/>
              <w:spacing w:after="80"/>
              <w:rPr>
                <w:sz w:val="15"/>
                <w:szCs w:val="15"/>
              </w:rPr>
            </w:pPr>
            <w:r w:rsidRPr="00ED2135">
              <w:rPr>
                <w:sz w:val="15"/>
                <w:szCs w:val="15"/>
              </w:rPr>
              <w:t xml:space="preserve">Delivered extensive </w:t>
            </w:r>
            <w:r w:rsidR="00452B69" w:rsidRPr="00ED2135">
              <w:rPr>
                <w:sz w:val="15"/>
                <w:szCs w:val="15"/>
              </w:rPr>
              <w:t xml:space="preserve">and simultaneous </w:t>
            </w:r>
            <w:r w:rsidRPr="00ED2135">
              <w:rPr>
                <w:sz w:val="15"/>
                <w:szCs w:val="15"/>
              </w:rPr>
              <w:t>iOS / Android / Web complete rebrand on time and with a very small team.</w:t>
            </w:r>
          </w:p>
          <w:p w14:paraId="533D2F57" w14:textId="0AFCA6ED" w:rsidR="00F54905" w:rsidRPr="00ED2135" w:rsidRDefault="00F54905" w:rsidP="00ED2135">
            <w:pPr>
              <w:pStyle w:val="ListBullet"/>
              <w:spacing w:after="80"/>
              <w:rPr>
                <w:sz w:val="15"/>
                <w:szCs w:val="15"/>
              </w:rPr>
            </w:pPr>
            <w:r w:rsidRPr="00ED2135">
              <w:rPr>
                <w:sz w:val="15"/>
                <w:szCs w:val="15"/>
              </w:rPr>
              <w:t xml:space="preserve">High-quality, incremental, on-time releases were the norm.  Only two </w:t>
            </w:r>
            <w:r w:rsidR="00122619">
              <w:rPr>
                <w:sz w:val="15"/>
                <w:szCs w:val="15"/>
              </w:rPr>
              <w:t xml:space="preserve">small </w:t>
            </w:r>
            <w:r w:rsidRPr="00ED2135">
              <w:rPr>
                <w:sz w:val="15"/>
                <w:szCs w:val="15"/>
              </w:rPr>
              <w:t>projects were not delivered on time</w:t>
            </w:r>
            <w:r w:rsidR="00452B69" w:rsidRPr="00ED2135">
              <w:rPr>
                <w:sz w:val="15"/>
                <w:szCs w:val="15"/>
              </w:rPr>
              <w:t>.</w:t>
            </w:r>
          </w:p>
        </w:tc>
      </w:tr>
      <w:tr w:rsidR="004A411C" w14:paraId="299D13BB" w14:textId="77777777" w:rsidTr="00B7543E">
        <w:tc>
          <w:tcPr>
            <w:tcW w:w="2398" w:type="dxa"/>
            <w:vAlign w:val="center"/>
          </w:tcPr>
          <w:p w14:paraId="664CDE8B" w14:textId="77777777" w:rsidR="00B7543E" w:rsidRPr="00B7543E" w:rsidRDefault="00B7543E" w:rsidP="00B7543E">
            <w:pPr>
              <w:jc w:val="center"/>
            </w:pPr>
            <w:r>
              <w:fldChar w:fldCharType="begin"/>
            </w:r>
            <w:r>
              <w:instrText xml:space="preserve"> INCLUDEPICTURE "https://www.mrisoftware.com/wp-content/uploads/2016/10/CallMaX_Logo_AnMRICo_B-02-1.png" \* MERGEFORMATINET </w:instrText>
            </w:r>
            <w:r>
              <w:fldChar w:fldCharType="separate"/>
            </w:r>
            <w:r>
              <w:rPr>
                <w:noProof/>
              </w:rPr>
              <w:drawing>
                <wp:inline distT="0" distB="0" distL="0" distR="0" wp14:anchorId="518E81E0" wp14:editId="12BD5480">
                  <wp:extent cx="996813" cy="747505"/>
                  <wp:effectExtent l="0" t="0" r="0" b="0"/>
                  <wp:docPr id="21" name="Picture 21" descr="Image result for callma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ge result for callmax">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8478" cy="793747"/>
                          </a:xfrm>
                          <a:prstGeom prst="rect">
                            <a:avLst/>
                          </a:prstGeom>
                          <a:noFill/>
                          <a:ln>
                            <a:noFill/>
                          </a:ln>
                        </pic:spPr>
                      </pic:pic>
                    </a:graphicData>
                  </a:graphic>
                </wp:inline>
              </w:drawing>
            </w:r>
            <w:r>
              <w:fldChar w:fldCharType="end"/>
            </w:r>
          </w:p>
        </w:tc>
        <w:tc>
          <w:tcPr>
            <w:tcW w:w="7096" w:type="dxa"/>
            <w:vAlign w:val="center"/>
          </w:tcPr>
          <w:p w14:paraId="2E0279CD" w14:textId="5500CA90" w:rsidR="00B7543E" w:rsidRPr="00ED2135" w:rsidRDefault="00B7543E" w:rsidP="00ED2135">
            <w:pPr>
              <w:pStyle w:val="ListBullet"/>
              <w:spacing w:after="80"/>
              <w:rPr>
                <w:sz w:val="15"/>
                <w:szCs w:val="15"/>
              </w:rPr>
            </w:pPr>
            <w:r w:rsidRPr="00ED2135">
              <w:rPr>
                <w:sz w:val="15"/>
                <w:szCs w:val="15"/>
              </w:rPr>
              <w:t xml:space="preserve">In 3 months after joining, </w:t>
            </w:r>
            <w:r w:rsidR="00452B69" w:rsidRPr="00ED2135">
              <w:rPr>
                <w:sz w:val="15"/>
                <w:szCs w:val="15"/>
              </w:rPr>
              <w:t xml:space="preserve">Neil </w:t>
            </w:r>
            <w:r w:rsidRPr="00ED2135">
              <w:rPr>
                <w:sz w:val="15"/>
                <w:szCs w:val="15"/>
              </w:rPr>
              <w:t xml:space="preserve">had taught </w:t>
            </w:r>
            <w:r w:rsidR="00452B69" w:rsidRPr="00ED2135">
              <w:rPr>
                <w:sz w:val="15"/>
                <w:szCs w:val="15"/>
              </w:rPr>
              <w:t>him</w:t>
            </w:r>
            <w:r w:rsidRPr="00ED2135">
              <w:rPr>
                <w:sz w:val="15"/>
                <w:szCs w:val="15"/>
              </w:rPr>
              <w:t>self Objective-C, QA</w:t>
            </w:r>
            <w:r w:rsidR="00DF122F">
              <w:rPr>
                <w:sz w:val="15"/>
                <w:szCs w:val="15"/>
              </w:rPr>
              <w:t>-</w:t>
            </w:r>
            <w:r w:rsidRPr="00ED2135">
              <w:rPr>
                <w:sz w:val="15"/>
                <w:szCs w:val="15"/>
              </w:rPr>
              <w:t xml:space="preserve">ed a mobile app developed in India and Russia that had never worked, found </w:t>
            </w:r>
            <w:r w:rsidR="00452B69" w:rsidRPr="00ED2135">
              <w:rPr>
                <w:sz w:val="15"/>
                <w:szCs w:val="15"/>
              </w:rPr>
              <w:t xml:space="preserve">and </w:t>
            </w:r>
            <w:r w:rsidRPr="00ED2135">
              <w:rPr>
                <w:sz w:val="15"/>
                <w:szCs w:val="15"/>
              </w:rPr>
              <w:t xml:space="preserve">fixed over 30 defects, and delivered </w:t>
            </w:r>
            <w:r w:rsidR="004A411C" w:rsidRPr="00ED2135">
              <w:rPr>
                <w:sz w:val="15"/>
                <w:szCs w:val="15"/>
              </w:rPr>
              <w:t xml:space="preserve">a </w:t>
            </w:r>
            <w:r w:rsidRPr="00ED2135">
              <w:rPr>
                <w:sz w:val="15"/>
                <w:szCs w:val="15"/>
              </w:rPr>
              <w:t>working app to Apple store.</w:t>
            </w:r>
          </w:p>
          <w:p w14:paraId="30077841" w14:textId="77777777" w:rsidR="00B7543E" w:rsidRPr="00ED2135" w:rsidRDefault="00B7543E" w:rsidP="00ED2135">
            <w:pPr>
              <w:pStyle w:val="ListBullet"/>
              <w:spacing w:after="80"/>
              <w:rPr>
                <w:sz w:val="15"/>
                <w:szCs w:val="15"/>
              </w:rPr>
            </w:pPr>
            <w:r w:rsidRPr="00ED2135">
              <w:rPr>
                <w:sz w:val="15"/>
                <w:szCs w:val="15"/>
              </w:rPr>
              <w:t xml:space="preserve">Helped position CallMaX for sale to MRI Software.  </w:t>
            </w:r>
            <w:r w:rsidR="007A7ADC" w:rsidRPr="00ED2135">
              <w:rPr>
                <w:sz w:val="15"/>
                <w:szCs w:val="15"/>
              </w:rPr>
              <w:t>Neil was</w:t>
            </w:r>
            <w:r w:rsidRPr="00ED2135">
              <w:rPr>
                <w:sz w:val="15"/>
                <w:szCs w:val="15"/>
              </w:rPr>
              <w:t xml:space="preserve"> the face of engineering during the discussions.  We received top dollar for the company which is now owned by MRI. </w:t>
            </w:r>
          </w:p>
        </w:tc>
      </w:tr>
      <w:tr w:rsidR="004A411C" w14:paraId="4BC871DF" w14:textId="77777777" w:rsidTr="00B7543E">
        <w:tc>
          <w:tcPr>
            <w:tcW w:w="2398" w:type="dxa"/>
            <w:vAlign w:val="center"/>
          </w:tcPr>
          <w:p w14:paraId="0A0AB6AB" w14:textId="77777777" w:rsidR="00B7543E" w:rsidRDefault="00074E83" w:rsidP="00B7543E">
            <w:pPr>
              <w:pStyle w:val="NormalWeb"/>
              <w:spacing w:before="0" w:beforeAutospacing="0" w:after="90" w:afterAutospacing="0"/>
              <w:jc w:val="center"/>
            </w:pPr>
            <w:hyperlink r:id="rId21" w:history="1">
              <w:hyperlink r:id="rId22" w:history="1">
                <w:hyperlink r:id="rId23" w:history="1">
                  <w:hyperlink r:id="rId24" w:history="1">
                    <w:hyperlink r:id="rId25"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26"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5677C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pastedGraphic" style="width:108pt;height:34.15pt;mso-width-percent:0;mso-height-percent:0;mso-width-percent:0;mso-height-percent:0">
                              <v:imagedata r:id="rId27" r:href="rId28"/>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p>
        </w:tc>
        <w:tc>
          <w:tcPr>
            <w:tcW w:w="7096" w:type="dxa"/>
            <w:vAlign w:val="center"/>
          </w:tcPr>
          <w:p w14:paraId="580E6768" w14:textId="77777777" w:rsidR="00B7543E" w:rsidRPr="00ED2135" w:rsidRDefault="00B7543E" w:rsidP="00ED2135">
            <w:pPr>
              <w:pStyle w:val="ListBullet"/>
              <w:spacing w:after="80"/>
              <w:rPr>
                <w:sz w:val="15"/>
                <w:szCs w:val="15"/>
              </w:rPr>
            </w:pPr>
            <w:r w:rsidRPr="00ED2135">
              <w:rPr>
                <w:sz w:val="15"/>
                <w:szCs w:val="15"/>
              </w:rPr>
              <w:t>Certified Scrum Master and Certified Scrum Product Owner.</w:t>
            </w:r>
          </w:p>
          <w:p w14:paraId="3BA1DDD8" w14:textId="77777777" w:rsidR="00B7543E" w:rsidRPr="00ED2135" w:rsidRDefault="00B7543E" w:rsidP="00ED2135">
            <w:pPr>
              <w:pStyle w:val="ListBullet"/>
              <w:spacing w:after="80"/>
              <w:rPr>
                <w:sz w:val="15"/>
                <w:szCs w:val="15"/>
              </w:rPr>
            </w:pPr>
            <w:r w:rsidRPr="00ED2135">
              <w:rPr>
                <w:sz w:val="15"/>
                <w:szCs w:val="15"/>
              </w:rPr>
              <w:t>Studied with Agile expert Mike Cohn for both trainings.</w:t>
            </w:r>
          </w:p>
        </w:tc>
      </w:tr>
      <w:tr w:rsidR="004A411C" w14:paraId="592D03CD" w14:textId="77777777" w:rsidTr="00B7543E">
        <w:tc>
          <w:tcPr>
            <w:tcW w:w="2398" w:type="dxa"/>
            <w:vAlign w:val="center"/>
          </w:tcPr>
          <w:p w14:paraId="63C56003" w14:textId="77777777" w:rsidR="00B7543E" w:rsidRDefault="00074E83" w:rsidP="00B7543E">
            <w:pPr>
              <w:pStyle w:val="NormalWeb"/>
              <w:spacing w:before="0" w:beforeAutospacing="0" w:after="90" w:afterAutospacing="0"/>
              <w:jc w:val="center"/>
            </w:pPr>
            <w:hyperlink r:id="rId29" w:history="1">
              <w:hyperlink r:id="rId30" w:history="1">
                <w:hyperlink r:id="rId31" w:history="1">
                  <w:hyperlink r:id="rId32" w:history="1">
                    <w:hyperlink r:id="rId33"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34"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06FCF2A4">
                            <v:shape id="_x0000_i1032" type="#_x0000_t75" alt="pastedGraphic" style="width:107.05pt;height:18.25pt;mso-width-percent:0;mso-height-percent:0;mso-width-percent:0;mso-height-percent:0">
                              <v:imagedata r:id="rId35" r:href="rId36"/>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p>
        </w:tc>
        <w:tc>
          <w:tcPr>
            <w:tcW w:w="7096" w:type="dxa"/>
            <w:vAlign w:val="center"/>
          </w:tcPr>
          <w:p w14:paraId="2601316D" w14:textId="77777777" w:rsidR="00B7543E" w:rsidRPr="00ED2135" w:rsidRDefault="00B7543E" w:rsidP="00ED2135">
            <w:pPr>
              <w:pStyle w:val="ListBullet"/>
              <w:spacing w:after="80"/>
              <w:rPr>
                <w:sz w:val="15"/>
                <w:szCs w:val="15"/>
              </w:rPr>
            </w:pPr>
            <w:r w:rsidRPr="00ED2135">
              <w:rPr>
                <w:sz w:val="15"/>
                <w:szCs w:val="15"/>
              </w:rPr>
              <w:t>Coordinated and delivered 1</w:t>
            </w:r>
            <w:r w:rsidR="004A411C" w:rsidRPr="00ED2135">
              <w:rPr>
                <w:sz w:val="15"/>
                <w:szCs w:val="15"/>
                <w:vertAlign w:val="superscript"/>
              </w:rPr>
              <w:t>st</w:t>
            </w:r>
            <w:r w:rsidR="004A411C" w:rsidRPr="00ED2135">
              <w:rPr>
                <w:sz w:val="15"/>
                <w:szCs w:val="15"/>
              </w:rPr>
              <w:t xml:space="preserve"> </w:t>
            </w:r>
            <w:r w:rsidRPr="00ED2135">
              <w:rPr>
                <w:sz w:val="15"/>
                <w:szCs w:val="15"/>
              </w:rPr>
              <w:t xml:space="preserve">generation tablet learning </w:t>
            </w:r>
            <w:r w:rsidR="004A411C" w:rsidRPr="00ED2135">
              <w:rPr>
                <w:sz w:val="15"/>
                <w:szCs w:val="15"/>
              </w:rPr>
              <w:t>product</w:t>
            </w:r>
            <w:r w:rsidRPr="00ED2135">
              <w:rPr>
                <w:sz w:val="15"/>
                <w:szCs w:val="15"/>
              </w:rPr>
              <w:t xml:space="preserve"> suite to Android platform on time and in use 400% as long as it was </w:t>
            </w:r>
            <w:r w:rsidR="004A411C" w:rsidRPr="00ED2135">
              <w:rPr>
                <w:sz w:val="15"/>
                <w:szCs w:val="15"/>
              </w:rPr>
              <w:t xml:space="preserve">originally </w:t>
            </w:r>
            <w:r w:rsidRPr="00ED2135">
              <w:rPr>
                <w:sz w:val="15"/>
                <w:szCs w:val="15"/>
              </w:rPr>
              <w:t>designed for.</w:t>
            </w:r>
          </w:p>
          <w:p w14:paraId="16D1F060" w14:textId="77777777" w:rsidR="00B7543E" w:rsidRPr="00ED2135" w:rsidRDefault="00B7543E" w:rsidP="00ED2135">
            <w:pPr>
              <w:pStyle w:val="ListBullet"/>
              <w:spacing w:after="80"/>
              <w:rPr>
                <w:sz w:val="15"/>
                <w:szCs w:val="15"/>
              </w:rPr>
            </w:pPr>
            <w:r w:rsidRPr="00ED2135">
              <w:rPr>
                <w:sz w:val="15"/>
                <w:szCs w:val="15"/>
              </w:rPr>
              <w:t>Hired over 40 developers, architects, and managers</w:t>
            </w:r>
            <w:r w:rsidR="00452B69" w:rsidRPr="00ED2135">
              <w:rPr>
                <w:sz w:val="15"/>
                <w:szCs w:val="15"/>
              </w:rPr>
              <w:t>.</w:t>
            </w:r>
          </w:p>
          <w:p w14:paraId="0EFF5B2F" w14:textId="77777777" w:rsidR="00B7543E" w:rsidRPr="00ED2135" w:rsidRDefault="00452B69" w:rsidP="00ED2135">
            <w:pPr>
              <w:pStyle w:val="ListBullet"/>
              <w:spacing w:after="80"/>
              <w:rPr>
                <w:sz w:val="15"/>
                <w:szCs w:val="15"/>
              </w:rPr>
            </w:pPr>
            <w:r w:rsidRPr="00ED2135">
              <w:rPr>
                <w:sz w:val="15"/>
                <w:szCs w:val="15"/>
              </w:rPr>
              <w:t xml:space="preserve">Introduced Agile Scrum </w:t>
            </w:r>
            <w:r w:rsidR="00B7543E" w:rsidRPr="00ED2135">
              <w:rPr>
                <w:sz w:val="15"/>
                <w:szCs w:val="15"/>
              </w:rPr>
              <w:t>best practices</w:t>
            </w:r>
            <w:r w:rsidR="00E81F17" w:rsidRPr="00ED2135">
              <w:rPr>
                <w:sz w:val="15"/>
                <w:szCs w:val="15"/>
              </w:rPr>
              <w:t xml:space="preserve"> to 6 development team</w:t>
            </w:r>
            <w:r w:rsidR="007A7ADC" w:rsidRPr="00ED2135">
              <w:rPr>
                <w:sz w:val="15"/>
                <w:szCs w:val="15"/>
              </w:rPr>
              <w:t>s</w:t>
            </w:r>
            <w:r w:rsidR="00E81F17" w:rsidRPr="00ED2135">
              <w:rPr>
                <w:sz w:val="15"/>
                <w:szCs w:val="15"/>
              </w:rPr>
              <w:t>, the DevOps team</w:t>
            </w:r>
            <w:r w:rsidR="007A7ADC" w:rsidRPr="00ED2135">
              <w:rPr>
                <w:sz w:val="15"/>
                <w:szCs w:val="15"/>
              </w:rPr>
              <w:t>,</w:t>
            </w:r>
            <w:r w:rsidR="00E81F17" w:rsidRPr="00ED2135">
              <w:rPr>
                <w:sz w:val="15"/>
                <w:szCs w:val="15"/>
              </w:rPr>
              <w:t xml:space="preserve"> and a vendor in Toronto.</w:t>
            </w:r>
          </w:p>
          <w:p w14:paraId="7559D869" w14:textId="77777777" w:rsidR="00B7543E" w:rsidRPr="00ED2135" w:rsidRDefault="00B7543E" w:rsidP="00ED2135">
            <w:pPr>
              <w:pStyle w:val="ListBullet"/>
              <w:spacing w:after="80"/>
              <w:rPr>
                <w:sz w:val="15"/>
                <w:szCs w:val="15"/>
              </w:rPr>
            </w:pPr>
            <w:r w:rsidRPr="00ED2135">
              <w:rPr>
                <w:sz w:val="15"/>
                <w:szCs w:val="15"/>
              </w:rPr>
              <w:t xml:space="preserve">“Exceeded Expectations” on </w:t>
            </w:r>
            <w:r w:rsidR="007A7ADC" w:rsidRPr="00ED2135">
              <w:rPr>
                <w:sz w:val="15"/>
                <w:szCs w:val="15"/>
              </w:rPr>
              <w:t xml:space="preserve">all </w:t>
            </w:r>
            <w:r w:rsidRPr="00ED2135">
              <w:rPr>
                <w:sz w:val="15"/>
                <w:szCs w:val="15"/>
              </w:rPr>
              <w:t xml:space="preserve">performance </w:t>
            </w:r>
            <w:r w:rsidR="007A7ADC" w:rsidRPr="00ED2135">
              <w:rPr>
                <w:sz w:val="15"/>
                <w:szCs w:val="15"/>
              </w:rPr>
              <w:t>reviews</w:t>
            </w:r>
            <w:r w:rsidRPr="00ED2135">
              <w:rPr>
                <w:sz w:val="15"/>
                <w:szCs w:val="15"/>
              </w:rPr>
              <w:t>.</w:t>
            </w:r>
            <w:r w:rsidRPr="00ED2135">
              <w:rPr>
                <w:rStyle w:val="apple-converted-space"/>
                <w:color w:val="000000"/>
                <w:sz w:val="15"/>
                <w:szCs w:val="15"/>
              </w:rPr>
              <w:t xml:space="preserve">  </w:t>
            </w:r>
            <w:r w:rsidRPr="00ED2135">
              <w:rPr>
                <w:sz w:val="15"/>
                <w:szCs w:val="15"/>
              </w:rPr>
              <w:t>See quote from review in reference section.</w:t>
            </w:r>
          </w:p>
          <w:p w14:paraId="12D03925" w14:textId="77777777" w:rsidR="00B7543E" w:rsidRPr="00ED2135" w:rsidRDefault="00B7543E" w:rsidP="00ED2135">
            <w:pPr>
              <w:pStyle w:val="ListBullet"/>
              <w:spacing w:after="80"/>
              <w:rPr>
                <w:sz w:val="15"/>
                <w:szCs w:val="15"/>
              </w:rPr>
            </w:pPr>
            <w:r w:rsidRPr="00ED2135">
              <w:rPr>
                <w:sz w:val="15"/>
                <w:szCs w:val="15"/>
              </w:rPr>
              <w:t>Was promoted two times in less than 4 years: Director -&gt; Senior Director -&gt; Executive Director.</w:t>
            </w:r>
          </w:p>
        </w:tc>
      </w:tr>
      <w:tr w:rsidR="00535E3E" w14:paraId="5883C1CD" w14:textId="77777777" w:rsidTr="00B7543E">
        <w:tc>
          <w:tcPr>
            <w:tcW w:w="2398" w:type="dxa"/>
            <w:vAlign w:val="center"/>
          </w:tcPr>
          <w:p w14:paraId="2EF7B4A1" w14:textId="77777777" w:rsidR="00B7543E" w:rsidRDefault="00074E83" w:rsidP="00B7543E">
            <w:pPr>
              <w:pStyle w:val="NormalWeb"/>
              <w:spacing w:before="0" w:beforeAutospacing="0" w:after="90" w:afterAutospacing="0"/>
              <w:jc w:val="center"/>
            </w:pPr>
            <w:hyperlink r:id="rId37" w:history="1">
              <w:hyperlink r:id="rId38" w:history="1">
                <w:hyperlink r:id="rId39" w:history="1">
                  <w:hyperlink r:id="rId40" w:history="1">
                    <w:hyperlink r:id="rId41"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42"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6F79BCE5">
                            <v:shape id="_x0000_i1031" type="#_x0000_t75" alt="pastedGraphic" style="width:103.8pt;height:21.05pt;mso-width-percent:0;mso-height-percent:0;mso-width-percent:0;mso-height-percent:0">
                              <v:imagedata r:id="rId43" r:href="rId44"/>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p>
        </w:tc>
        <w:tc>
          <w:tcPr>
            <w:tcW w:w="7096" w:type="dxa"/>
            <w:vAlign w:val="center"/>
          </w:tcPr>
          <w:p w14:paraId="6FD94034" w14:textId="77777777" w:rsidR="00B7543E" w:rsidRPr="00ED2135" w:rsidRDefault="00B7543E" w:rsidP="00ED2135">
            <w:pPr>
              <w:pStyle w:val="ListBullet"/>
              <w:spacing w:after="80"/>
              <w:rPr>
                <w:sz w:val="15"/>
                <w:szCs w:val="15"/>
              </w:rPr>
            </w:pPr>
            <w:r w:rsidRPr="00ED2135">
              <w:rPr>
                <w:sz w:val="15"/>
                <w:szCs w:val="15"/>
              </w:rPr>
              <w:t>Successfully delivered 10</w:t>
            </w:r>
            <w:r w:rsidR="00E81F17" w:rsidRPr="00ED2135">
              <w:rPr>
                <w:sz w:val="15"/>
                <w:szCs w:val="15"/>
              </w:rPr>
              <w:t xml:space="preserve"> out of 10</w:t>
            </w:r>
            <w:r w:rsidRPr="00ED2135">
              <w:rPr>
                <w:sz w:val="15"/>
                <w:szCs w:val="15"/>
              </w:rPr>
              <w:t xml:space="preserve"> </w:t>
            </w:r>
            <w:r w:rsidR="004A411C" w:rsidRPr="00ED2135">
              <w:rPr>
                <w:sz w:val="15"/>
                <w:szCs w:val="15"/>
              </w:rPr>
              <w:t xml:space="preserve">on-time </w:t>
            </w:r>
            <w:r w:rsidRPr="00ED2135">
              <w:rPr>
                <w:sz w:val="15"/>
                <w:szCs w:val="15"/>
              </w:rPr>
              <w:t>releases of Equity Auto Loan software to production over 2 years.</w:t>
            </w:r>
          </w:p>
          <w:p w14:paraId="7C81022C" w14:textId="77777777" w:rsidR="00B7543E" w:rsidRPr="00ED2135" w:rsidRDefault="00B7543E" w:rsidP="00ED2135">
            <w:pPr>
              <w:pStyle w:val="ListBullet"/>
              <w:spacing w:after="80"/>
              <w:rPr>
                <w:sz w:val="15"/>
                <w:szCs w:val="15"/>
              </w:rPr>
            </w:pPr>
            <w:r w:rsidRPr="00ED2135">
              <w:rPr>
                <w:sz w:val="15"/>
                <w:szCs w:val="15"/>
              </w:rPr>
              <w:t>Delivered cash management feature suite on time and of high quality.</w:t>
            </w:r>
          </w:p>
          <w:p w14:paraId="7C3D58C7" w14:textId="77777777" w:rsidR="00B7543E" w:rsidRPr="00ED2135" w:rsidRDefault="00B7543E" w:rsidP="00ED2135">
            <w:pPr>
              <w:pStyle w:val="ListBullet"/>
              <w:spacing w:after="80"/>
              <w:rPr>
                <w:sz w:val="15"/>
                <w:szCs w:val="15"/>
              </w:rPr>
            </w:pPr>
            <w:r w:rsidRPr="00ED2135">
              <w:rPr>
                <w:sz w:val="15"/>
                <w:szCs w:val="15"/>
              </w:rPr>
              <w:t>Developed planning methodology that consistently predicts sprint capacity and successful delivery to within 10%.</w:t>
            </w:r>
            <w:r w:rsidRPr="00ED2135">
              <w:rPr>
                <w:rStyle w:val="apple-converted-space"/>
                <w:color w:val="000000"/>
                <w:sz w:val="15"/>
                <w:szCs w:val="15"/>
              </w:rPr>
              <w:t xml:space="preserve">  </w:t>
            </w:r>
            <w:r w:rsidRPr="00ED2135">
              <w:rPr>
                <w:sz w:val="15"/>
                <w:szCs w:val="15"/>
              </w:rPr>
              <w:t>Prior to this, error rates frequently exceeded 40%.</w:t>
            </w:r>
          </w:p>
        </w:tc>
      </w:tr>
      <w:tr w:rsidR="00535E3E" w14:paraId="643072C7" w14:textId="77777777" w:rsidTr="00B7543E">
        <w:tc>
          <w:tcPr>
            <w:tcW w:w="2398" w:type="dxa"/>
            <w:vAlign w:val="center"/>
          </w:tcPr>
          <w:p w14:paraId="51AECAE2" w14:textId="77777777" w:rsidR="00B7543E" w:rsidRDefault="00074E83" w:rsidP="00B7543E">
            <w:pPr>
              <w:pStyle w:val="NormalWeb"/>
              <w:spacing w:before="0" w:beforeAutospacing="0" w:after="90" w:afterAutospacing="0"/>
              <w:jc w:val="center"/>
            </w:pPr>
            <w:hyperlink r:id="rId45" w:history="1">
              <w:hyperlink r:id="rId46" w:history="1">
                <w:hyperlink r:id="rId47" w:history="1">
                  <w:hyperlink r:id="rId48" w:history="1">
                    <w:hyperlink r:id="rId49"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50"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2EAAE047">
                            <v:shape id="_x0000_i1030" type="#_x0000_t75" alt="pastedGraphic" style="width:58.9pt;height:36.95pt;mso-width-percent:0;mso-height-percent:0;mso-width-percent:0;mso-height-percent:0">
                              <v:imagedata r:id="rId51" r:href="rId52"/>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p>
        </w:tc>
        <w:tc>
          <w:tcPr>
            <w:tcW w:w="7096" w:type="dxa"/>
            <w:vAlign w:val="center"/>
          </w:tcPr>
          <w:p w14:paraId="39AA3225" w14:textId="77777777" w:rsidR="00B7543E" w:rsidRPr="00ED2135" w:rsidRDefault="00B7543E" w:rsidP="00ED2135">
            <w:pPr>
              <w:pStyle w:val="ListBullet"/>
              <w:spacing w:after="80"/>
              <w:rPr>
                <w:sz w:val="15"/>
                <w:szCs w:val="15"/>
              </w:rPr>
            </w:pPr>
            <w:r w:rsidRPr="00ED2135">
              <w:rPr>
                <w:sz w:val="15"/>
                <w:szCs w:val="15"/>
              </w:rPr>
              <w:t xml:space="preserve">Had 83% on-time delivery for the six releases for which </w:t>
            </w:r>
            <w:r w:rsidR="00E81F17" w:rsidRPr="00ED2135">
              <w:rPr>
                <w:sz w:val="15"/>
                <w:szCs w:val="15"/>
              </w:rPr>
              <w:t>Neil</w:t>
            </w:r>
            <w:r w:rsidRPr="00ED2135">
              <w:rPr>
                <w:sz w:val="15"/>
                <w:szCs w:val="15"/>
              </w:rPr>
              <w:t xml:space="preserve"> was responsible (over four teams).</w:t>
            </w:r>
            <w:r w:rsidRPr="00ED2135">
              <w:rPr>
                <w:rStyle w:val="apple-converted-space"/>
                <w:color w:val="000000"/>
                <w:sz w:val="15"/>
                <w:szCs w:val="15"/>
              </w:rPr>
              <w:t> </w:t>
            </w:r>
          </w:p>
          <w:p w14:paraId="51527A73" w14:textId="77777777" w:rsidR="00B7543E" w:rsidRPr="00ED2135" w:rsidRDefault="00B7543E" w:rsidP="00ED2135">
            <w:pPr>
              <w:pStyle w:val="ListBullet"/>
              <w:spacing w:after="80"/>
              <w:rPr>
                <w:sz w:val="15"/>
                <w:szCs w:val="15"/>
              </w:rPr>
            </w:pPr>
            <w:r w:rsidRPr="00ED2135">
              <w:rPr>
                <w:sz w:val="15"/>
                <w:szCs w:val="15"/>
              </w:rPr>
              <w:t xml:space="preserve">Had 0% attrition over the 2+ years in which </w:t>
            </w:r>
            <w:r w:rsidR="00E81F17" w:rsidRPr="00ED2135">
              <w:rPr>
                <w:sz w:val="15"/>
                <w:szCs w:val="15"/>
              </w:rPr>
              <w:t>Neil</w:t>
            </w:r>
            <w:r w:rsidRPr="00ED2135">
              <w:rPr>
                <w:sz w:val="15"/>
                <w:szCs w:val="15"/>
              </w:rPr>
              <w:t xml:space="preserve"> managed a total of 20 engineers.</w:t>
            </w:r>
          </w:p>
        </w:tc>
      </w:tr>
      <w:tr w:rsidR="00535E3E" w14:paraId="53E6D2AB" w14:textId="77777777" w:rsidTr="00B7543E">
        <w:tc>
          <w:tcPr>
            <w:tcW w:w="2398" w:type="dxa"/>
            <w:vAlign w:val="center"/>
          </w:tcPr>
          <w:p w14:paraId="31B036CD" w14:textId="77777777" w:rsidR="00B7543E" w:rsidRDefault="00074E83" w:rsidP="00B7543E">
            <w:pPr>
              <w:pStyle w:val="NormalWeb"/>
              <w:spacing w:before="0" w:beforeAutospacing="0" w:after="90" w:afterAutospacing="0"/>
              <w:jc w:val="center"/>
            </w:pPr>
            <w:hyperlink r:id="rId53" w:history="1">
              <w:hyperlink r:id="rId54" w:history="1">
                <w:hyperlink r:id="rId55" w:history="1">
                  <w:hyperlink r:id="rId56" w:history="1">
                    <w:hyperlink r:id="rId57"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58"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67FFB0AB">
                            <v:shape id="_x0000_i1029" type="#_x0000_t75" alt="pastedGraphic" style="width:51.9pt;height:40.2pt;mso-width-percent:0;mso-height-percent:0;mso-width-percent:0;mso-height-percent:0">
                              <v:imagedata r:id="rId59" r:href="rId60"/>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p>
        </w:tc>
        <w:tc>
          <w:tcPr>
            <w:tcW w:w="7096" w:type="dxa"/>
            <w:vAlign w:val="center"/>
          </w:tcPr>
          <w:p w14:paraId="50332FA3" w14:textId="77777777" w:rsidR="00B7543E" w:rsidRPr="00ED2135" w:rsidRDefault="00B7543E" w:rsidP="00ED2135">
            <w:pPr>
              <w:pStyle w:val="ListBullet"/>
              <w:spacing w:after="80"/>
              <w:rPr>
                <w:sz w:val="15"/>
                <w:szCs w:val="15"/>
              </w:rPr>
            </w:pPr>
            <w:r w:rsidRPr="00ED2135">
              <w:rPr>
                <w:sz w:val="15"/>
                <w:szCs w:val="15"/>
              </w:rPr>
              <w:t>Received “I2” achievement award Q1, 2007 for successfully managing a particularly difficult situation with an important large international financial customer.</w:t>
            </w:r>
          </w:p>
          <w:p w14:paraId="56B75FE6" w14:textId="77777777" w:rsidR="00B7543E" w:rsidRPr="00ED2135" w:rsidRDefault="00B7543E" w:rsidP="00ED2135">
            <w:pPr>
              <w:pStyle w:val="ListBullet"/>
              <w:spacing w:after="80"/>
              <w:rPr>
                <w:sz w:val="15"/>
                <w:szCs w:val="15"/>
              </w:rPr>
            </w:pPr>
            <w:r w:rsidRPr="00ED2135">
              <w:rPr>
                <w:sz w:val="15"/>
                <w:szCs w:val="15"/>
              </w:rPr>
              <w:t xml:space="preserve">As team lead, </w:t>
            </w:r>
            <w:r w:rsidR="00E81F17" w:rsidRPr="00ED2135">
              <w:rPr>
                <w:sz w:val="15"/>
                <w:szCs w:val="15"/>
              </w:rPr>
              <w:t>our</w:t>
            </w:r>
            <w:r w:rsidRPr="00ED2135">
              <w:rPr>
                <w:sz w:val="15"/>
                <w:szCs w:val="15"/>
              </w:rPr>
              <w:t xml:space="preserve"> team scored 100% on all quarterly evaluations.</w:t>
            </w:r>
          </w:p>
        </w:tc>
      </w:tr>
      <w:tr w:rsidR="00535E3E" w14:paraId="1DE8FEAC" w14:textId="77777777" w:rsidTr="00B7543E">
        <w:tc>
          <w:tcPr>
            <w:tcW w:w="2398" w:type="dxa"/>
            <w:vAlign w:val="center"/>
          </w:tcPr>
          <w:p w14:paraId="592CDB56" w14:textId="77777777" w:rsidR="00B7543E" w:rsidRDefault="00074E83" w:rsidP="00B7543E">
            <w:pPr>
              <w:pStyle w:val="NormalWeb"/>
              <w:spacing w:before="0" w:beforeAutospacing="0" w:after="90" w:afterAutospacing="0"/>
              <w:jc w:val="center"/>
            </w:pPr>
            <w:hyperlink r:id="rId61" w:history="1">
              <w:hyperlink r:id="rId62" w:history="1">
                <w:hyperlink r:id="rId63" w:history="1">
                  <w:hyperlink r:id="rId64" w:history="1">
                    <w:hyperlink r:id="rId65"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66"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651E7BDF">
                            <v:shape id="_x0000_i1028" type="#_x0000_t75" alt="pastedGraphic" style="width:96.8pt;height:21.95pt;mso-width-percent:0;mso-height-percent:0;mso-width-percent:0;mso-height-percent:0">
                              <v:imagedata r:id="rId67" r:href="rId68"/>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p>
        </w:tc>
        <w:tc>
          <w:tcPr>
            <w:tcW w:w="7096" w:type="dxa"/>
            <w:vAlign w:val="center"/>
          </w:tcPr>
          <w:p w14:paraId="28E75DB1" w14:textId="77777777" w:rsidR="00B7543E" w:rsidRPr="00ED2135" w:rsidRDefault="00B7543E" w:rsidP="00ED2135">
            <w:pPr>
              <w:pStyle w:val="ListBullet"/>
              <w:spacing w:after="80"/>
              <w:rPr>
                <w:sz w:val="15"/>
                <w:szCs w:val="15"/>
              </w:rPr>
            </w:pPr>
            <w:r w:rsidRPr="00ED2135">
              <w:rPr>
                <w:sz w:val="15"/>
                <w:szCs w:val="15"/>
              </w:rPr>
              <w:t>On</w:t>
            </w:r>
            <w:r w:rsidR="00E81F17" w:rsidRPr="00ED2135">
              <w:rPr>
                <w:sz w:val="15"/>
                <w:szCs w:val="15"/>
              </w:rPr>
              <w:t xml:space="preserve"> performance</w:t>
            </w:r>
            <w:r w:rsidRPr="00ED2135">
              <w:rPr>
                <w:sz w:val="15"/>
                <w:szCs w:val="15"/>
              </w:rPr>
              <w:t xml:space="preserve"> evaluations </w:t>
            </w:r>
            <w:r w:rsidR="00E81F17" w:rsidRPr="00ED2135">
              <w:rPr>
                <w:sz w:val="15"/>
                <w:szCs w:val="15"/>
              </w:rPr>
              <w:t>Neil</w:t>
            </w:r>
            <w:r w:rsidRPr="00ED2135">
              <w:rPr>
                <w:sz w:val="15"/>
                <w:szCs w:val="15"/>
              </w:rPr>
              <w:t xml:space="preserve"> scored 100%</w:t>
            </w:r>
            <w:r w:rsidR="00E81F17" w:rsidRPr="00ED2135">
              <w:rPr>
                <w:sz w:val="15"/>
                <w:szCs w:val="15"/>
              </w:rPr>
              <w:t>, consistently</w:t>
            </w:r>
            <w:r w:rsidRPr="00ED2135">
              <w:rPr>
                <w:sz w:val="15"/>
                <w:szCs w:val="15"/>
              </w:rPr>
              <w:t>.</w:t>
            </w:r>
          </w:p>
          <w:p w14:paraId="4F0214E9" w14:textId="77777777" w:rsidR="00B7543E" w:rsidRPr="00ED2135" w:rsidRDefault="00E81F17" w:rsidP="00ED2135">
            <w:pPr>
              <w:pStyle w:val="ListBullet"/>
              <w:spacing w:after="80"/>
              <w:rPr>
                <w:sz w:val="15"/>
                <w:szCs w:val="15"/>
              </w:rPr>
            </w:pPr>
            <w:r w:rsidRPr="00ED2135">
              <w:rPr>
                <w:sz w:val="15"/>
                <w:szCs w:val="15"/>
              </w:rPr>
              <w:t>Neil</w:t>
            </w:r>
            <w:r w:rsidR="00B7543E" w:rsidRPr="00ED2135">
              <w:rPr>
                <w:sz w:val="15"/>
                <w:szCs w:val="15"/>
              </w:rPr>
              <w:t xml:space="preserve"> maintained and enhanced over 20 web sites and supporting CGI/Perl code</w:t>
            </w:r>
            <w:r w:rsidRPr="00ED2135">
              <w:rPr>
                <w:sz w:val="15"/>
                <w:szCs w:val="15"/>
              </w:rPr>
              <w:t>.</w:t>
            </w:r>
            <w:r w:rsidR="00B7543E" w:rsidRPr="00ED2135">
              <w:rPr>
                <w:sz w:val="15"/>
                <w:szCs w:val="15"/>
              </w:rPr>
              <w:t xml:space="preserve"> </w:t>
            </w:r>
            <w:r w:rsidR="00B7543E" w:rsidRPr="00ED2135">
              <w:rPr>
                <w:rStyle w:val="apple-converted-space"/>
                <w:color w:val="000000"/>
                <w:sz w:val="15"/>
                <w:szCs w:val="15"/>
              </w:rPr>
              <w:t> </w:t>
            </w:r>
          </w:p>
        </w:tc>
      </w:tr>
      <w:tr w:rsidR="00535E3E" w14:paraId="18823B76" w14:textId="77777777" w:rsidTr="00B7543E">
        <w:tc>
          <w:tcPr>
            <w:tcW w:w="2398" w:type="dxa"/>
            <w:vAlign w:val="center"/>
          </w:tcPr>
          <w:p w14:paraId="0E7EBFAA" w14:textId="77777777" w:rsidR="00B7543E" w:rsidRDefault="00074E83" w:rsidP="00B7543E">
            <w:pPr>
              <w:pStyle w:val="NormalWeb"/>
              <w:spacing w:before="0" w:beforeAutospacing="0" w:after="90" w:afterAutospacing="0"/>
              <w:jc w:val="center"/>
            </w:pPr>
            <w:hyperlink r:id="rId69" w:history="1">
              <w:hyperlink r:id="rId70" w:history="1">
                <w:hyperlink r:id="rId71" w:history="1">
                  <w:hyperlink r:id="rId72" w:history="1">
                    <w:hyperlink r:id="rId73"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74"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19B176F0">
                            <v:shape id="_x0000_i1027" type="#_x0000_t75" alt="pastedGraphic" style="width:91.15pt;height:29pt;mso-width-percent:0;mso-height-percent:0;mso-width-percent:0;mso-height-percent:0">
                              <v:imagedata r:id="rId75" r:href="rId76"/>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p>
        </w:tc>
        <w:tc>
          <w:tcPr>
            <w:tcW w:w="7096" w:type="dxa"/>
            <w:vAlign w:val="center"/>
          </w:tcPr>
          <w:p w14:paraId="2F8B928F" w14:textId="6C5B26DA" w:rsidR="00B7543E" w:rsidRPr="00ED2135" w:rsidRDefault="00B7543E" w:rsidP="00ED2135">
            <w:pPr>
              <w:pStyle w:val="ListBullet"/>
              <w:spacing w:after="80"/>
              <w:rPr>
                <w:sz w:val="15"/>
                <w:szCs w:val="15"/>
              </w:rPr>
            </w:pPr>
            <w:r w:rsidRPr="00ED2135">
              <w:rPr>
                <w:sz w:val="15"/>
                <w:szCs w:val="15"/>
              </w:rPr>
              <w:t xml:space="preserve">Several years after </w:t>
            </w:r>
            <w:r w:rsidR="00452B69" w:rsidRPr="00ED2135">
              <w:rPr>
                <w:sz w:val="15"/>
                <w:szCs w:val="15"/>
              </w:rPr>
              <w:t>Neil</w:t>
            </w:r>
            <w:r w:rsidRPr="00ED2135">
              <w:rPr>
                <w:sz w:val="15"/>
                <w:szCs w:val="15"/>
              </w:rPr>
              <w:t xml:space="preserve"> left Hughes, </w:t>
            </w:r>
            <w:r w:rsidR="00452B69" w:rsidRPr="00ED2135">
              <w:rPr>
                <w:sz w:val="15"/>
                <w:szCs w:val="15"/>
              </w:rPr>
              <w:t>he</w:t>
            </w:r>
            <w:r w:rsidRPr="00ED2135">
              <w:rPr>
                <w:sz w:val="15"/>
                <w:szCs w:val="15"/>
              </w:rPr>
              <w:t xml:space="preserve"> ran into a colleague from the QA team.</w:t>
            </w:r>
            <w:r w:rsidRPr="00ED2135">
              <w:rPr>
                <w:rStyle w:val="apple-converted-space"/>
                <w:color w:val="000000"/>
                <w:sz w:val="15"/>
                <w:szCs w:val="15"/>
              </w:rPr>
              <w:t xml:space="preserve">  </w:t>
            </w:r>
            <w:r w:rsidRPr="00ED2135">
              <w:rPr>
                <w:sz w:val="15"/>
                <w:szCs w:val="15"/>
              </w:rPr>
              <w:t xml:space="preserve">She told </w:t>
            </w:r>
            <w:r w:rsidR="00452B69" w:rsidRPr="00ED2135">
              <w:rPr>
                <w:sz w:val="15"/>
                <w:szCs w:val="15"/>
              </w:rPr>
              <w:t>him</w:t>
            </w:r>
            <w:r w:rsidRPr="00ED2135">
              <w:rPr>
                <w:sz w:val="15"/>
                <w:szCs w:val="15"/>
              </w:rPr>
              <w:t xml:space="preserve"> that only one defect was ever found in </w:t>
            </w:r>
            <w:r w:rsidR="00122619">
              <w:rPr>
                <w:sz w:val="15"/>
                <w:szCs w:val="15"/>
              </w:rPr>
              <w:t>his</w:t>
            </w:r>
            <w:r w:rsidRPr="00ED2135">
              <w:rPr>
                <w:sz w:val="15"/>
                <w:szCs w:val="15"/>
              </w:rPr>
              <w:t xml:space="preserve"> code after </w:t>
            </w:r>
            <w:r w:rsidR="00E81F17" w:rsidRPr="00122619">
              <w:rPr>
                <w:sz w:val="15"/>
                <w:szCs w:val="15"/>
              </w:rPr>
              <w:t>he</w:t>
            </w:r>
            <w:r w:rsidRPr="00122619">
              <w:rPr>
                <w:sz w:val="15"/>
                <w:szCs w:val="15"/>
              </w:rPr>
              <w:t xml:space="preserve"> left.  </w:t>
            </w:r>
            <w:r w:rsidR="00E81F17" w:rsidRPr="00122619">
              <w:rPr>
                <w:sz w:val="15"/>
                <w:szCs w:val="15"/>
              </w:rPr>
              <w:t>Neil</w:t>
            </w:r>
            <w:r w:rsidRPr="00122619">
              <w:rPr>
                <w:sz w:val="15"/>
                <w:szCs w:val="15"/>
              </w:rPr>
              <w:t xml:space="preserve"> attribute</w:t>
            </w:r>
            <w:r w:rsidR="00E81F17" w:rsidRPr="00122619">
              <w:rPr>
                <w:sz w:val="15"/>
                <w:szCs w:val="15"/>
              </w:rPr>
              <w:t>s</w:t>
            </w:r>
            <w:r w:rsidRPr="00ED2135">
              <w:rPr>
                <w:sz w:val="15"/>
                <w:szCs w:val="15"/>
              </w:rPr>
              <w:t xml:space="preserve"> this to the significant amount of automated unit tests that </w:t>
            </w:r>
            <w:r w:rsidR="00E81F17" w:rsidRPr="00ED2135">
              <w:rPr>
                <w:sz w:val="15"/>
                <w:szCs w:val="15"/>
              </w:rPr>
              <w:t>he</w:t>
            </w:r>
            <w:r w:rsidRPr="00ED2135">
              <w:rPr>
                <w:sz w:val="15"/>
                <w:szCs w:val="15"/>
              </w:rPr>
              <w:t xml:space="preserve"> implemented as </w:t>
            </w:r>
            <w:r w:rsidR="00E81F17" w:rsidRPr="00ED2135">
              <w:rPr>
                <w:sz w:val="15"/>
                <w:szCs w:val="15"/>
              </w:rPr>
              <w:t>he</w:t>
            </w:r>
            <w:r w:rsidRPr="00ED2135">
              <w:rPr>
                <w:sz w:val="15"/>
                <w:szCs w:val="15"/>
              </w:rPr>
              <w:t xml:space="preserve"> developed.</w:t>
            </w:r>
            <w:r w:rsidRPr="00ED2135">
              <w:rPr>
                <w:rStyle w:val="apple-converted-space"/>
                <w:color w:val="000000"/>
                <w:sz w:val="15"/>
                <w:szCs w:val="15"/>
              </w:rPr>
              <w:t xml:space="preserve">  </w:t>
            </w:r>
            <w:r w:rsidR="00F54905" w:rsidRPr="00ED2135">
              <w:rPr>
                <w:sz w:val="15"/>
                <w:szCs w:val="15"/>
              </w:rPr>
              <w:t>T</w:t>
            </w:r>
            <w:r w:rsidRPr="00ED2135">
              <w:rPr>
                <w:sz w:val="15"/>
                <w:szCs w:val="15"/>
              </w:rPr>
              <w:t>here is an extremely low tolerance for defects in a satellite system.</w:t>
            </w:r>
            <w:r w:rsidRPr="00ED2135">
              <w:rPr>
                <w:rStyle w:val="apple-converted-space"/>
                <w:color w:val="000000"/>
                <w:sz w:val="15"/>
                <w:szCs w:val="15"/>
              </w:rPr>
              <w:t> </w:t>
            </w:r>
          </w:p>
        </w:tc>
      </w:tr>
      <w:tr w:rsidR="00535E3E" w14:paraId="5C5422E4" w14:textId="77777777" w:rsidTr="00B7543E">
        <w:tc>
          <w:tcPr>
            <w:tcW w:w="2398" w:type="dxa"/>
            <w:vAlign w:val="center"/>
          </w:tcPr>
          <w:p w14:paraId="572FEA98" w14:textId="77777777" w:rsidR="00B7543E" w:rsidRDefault="00074E83" w:rsidP="00B7543E">
            <w:pPr>
              <w:pStyle w:val="NormalWeb"/>
              <w:spacing w:before="0" w:beforeAutospacing="0" w:after="90" w:afterAutospacing="0"/>
              <w:jc w:val="center"/>
            </w:pPr>
            <w:hyperlink r:id="rId77" w:history="1">
              <w:hyperlink r:id="rId78" w:history="1">
                <w:hyperlink r:id="rId79" w:history="1">
                  <w:hyperlink r:id="rId80" w:history="1">
                    <w:hyperlink r:id="rId81"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82"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2B673050">
                            <v:shape id="_x0000_i1026" type="#_x0000_t75" alt="pastedGraphic" style="width:49.1pt;height:29pt;mso-width-percent:0;mso-height-percent:0;mso-width-percent:0;mso-height-percent:0">
                              <v:imagedata r:id="rId83" r:href="rId84"/>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p>
        </w:tc>
        <w:tc>
          <w:tcPr>
            <w:tcW w:w="7096" w:type="dxa"/>
            <w:vAlign w:val="center"/>
          </w:tcPr>
          <w:p w14:paraId="6447A30E" w14:textId="77777777" w:rsidR="00B7543E" w:rsidRPr="00ED2135" w:rsidRDefault="00B7543E" w:rsidP="00ED2135">
            <w:pPr>
              <w:pStyle w:val="ListBullet"/>
              <w:spacing w:after="80"/>
              <w:rPr>
                <w:sz w:val="15"/>
                <w:szCs w:val="15"/>
              </w:rPr>
            </w:pPr>
            <w:r w:rsidRPr="00ED2135">
              <w:rPr>
                <w:sz w:val="15"/>
                <w:szCs w:val="15"/>
              </w:rPr>
              <w:t>Promoted to team lead within six months of joining Melita.</w:t>
            </w:r>
          </w:p>
          <w:p w14:paraId="2B47481F" w14:textId="77777777" w:rsidR="00F54905" w:rsidRPr="00ED2135" w:rsidRDefault="00B7543E" w:rsidP="00ED2135">
            <w:pPr>
              <w:pStyle w:val="ListBullet"/>
              <w:spacing w:after="80"/>
              <w:rPr>
                <w:sz w:val="15"/>
                <w:szCs w:val="15"/>
              </w:rPr>
            </w:pPr>
            <w:r w:rsidRPr="00ED2135">
              <w:rPr>
                <w:sz w:val="15"/>
                <w:szCs w:val="15"/>
              </w:rPr>
              <w:t>Received the company-wide productivity award - Q4, 1999.</w:t>
            </w:r>
          </w:p>
          <w:p w14:paraId="68A6A6A6" w14:textId="77777777" w:rsidR="00F54905" w:rsidRPr="00ED2135" w:rsidRDefault="00F54905" w:rsidP="00ED2135">
            <w:pPr>
              <w:pStyle w:val="ListBullet"/>
              <w:spacing w:after="80"/>
              <w:rPr>
                <w:sz w:val="15"/>
                <w:szCs w:val="15"/>
              </w:rPr>
            </w:pPr>
            <w:r w:rsidRPr="00ED2135">
              <w:rPr>
                <w:sz w:val="15"/>
                <w:szCs w:val="15"/>
              </w:rPr>
              <w:t>Delivered multiple releases of the flagship product on time and on budget.</w:t>
            </w:r>
          </w:p>
        </w:tc>
      </w:tr>
      <w:tr w:rsidR="00535E3E" w14:paraId="1DA22EB7" w14:textId="77777777" w:rsidTr="00B7543E">
        <w:tc>
          <w:tcPr>
            <w:tcW w:w="2398" w:type="dxa"/>
            <w:vAlign w:val="center"/>
          </w:tcPr>
          <w:p w14:paraId="22CB76F2" w14:textId="77777777" w:rsidR="00B7543E" w:rsidRDefault="00B7543E" w:rsidP="00B7543E">
            <w:pPr>
              <w:pStyle w:val="NormalWeb"/>
              <w:spacing w:before="0" w:beforeAutospacing="0" w:after="90" w:afterAutospacing="0"/>
              <w:jc w:val="center"/>
            </w:pPr>
            <w:r>
              <w:rPr>
                <w:b/>
                <w:bCs/>
                <w:color w:val="000000"/>
                <w:sz w:val="17"/>
                <w:szCs w:val="17"/>
              </w:rPr>
              <w:fldChar w:fldCharType="begin"/>
            </w:r>
            <w:r>
              <w:rPr>
                <w:b/>
                <w:bCs/>
                <w:color w:val="000000"/>
                <w:sz w:val="17"/>
                <w:szCs w:val="17"/>
              </w:rPr>
              <w:instrText xml:space="preserve"> INCLUDEPICTURE "/var/folders/56/rv0fx88x5jx750qjt26_t3l80000gn/T/com.microsoft.Word/WebArchiveCopyPasteTempFiles/pastedGraphic.png" \* MERGEFORMATINET </w:instrText>
            </w:r>
            <w:r>
              <w:rPr>
                <w:b/>
                <w:bCs/>
                <w:color w:val="000000"/>
                <w:sz w:val="17"/>
                <w:szCs w:val="17"/>
              </w:rPr>
              <w:fldChar w:fldCharType="separate"/>
            </w:r>
            <w:r w:rsidR="00167983">
              <w:rPr>
                <w:b/>
                <w:bCs/>
                <w:noProof/>
                <w:color w:val="000000"/>
                <w:sz w:val="17"/>
                <w:szCs w:val="17"/>
              </w:rPr>
              <w:fldChar w:fldCharType="begin"/>
            </w:r>
            <w:r w:rsidR="00167983">
              <w:rPr>
                <w:b/>
                <w:bCs/>
                <w:noProof/>
                <w:color w:val="000000"/>
                <w:sz w:val="17"/>
                <w:szCs w:val="17"/>
              </w:rPr>
              <w:instrText xml:space="preserve"> INCLUDEPICTURE  "/var/folders/56/rv0fx88x5jx750qjt26_t3l80000gn/T/com.microsoft.Word/WebArchiveCopyPasteTempFiles/pastedGraphic.png" \* MERGEFORMATINET </w:instrText>
            </w:r>
            <w:r w:rsidR="00167983">
              <w:rPr>
                <w:b/>
                <w:bCs/>
                <w:noProof/>
                <w:color w:val="000000"/>
                <w:sz w:val="17"/>
                <w:szCs w:val="17"/>
              </w:rPr>
              <w:fldChar w:fldCharType="separate"/>
            </w:r>
            <w:r w:rsidR="0098228D">
              <w:rPr>
                <w:b/>
                <w:bCs/>
                <w:noProof/>
                <w:color w:val="000000"/>
                <w:sz w:val="17"/>
                <w:szCs w:val="17"/>
              </w:rPr>
              <w:fldChar w:fldCharType="begin"/>
            </w:r>
            <w:r w:rsidR="0098228D">
              <w:rPr>
                <w:b/>
                <w:bCs/>
                <w:noProof/>
                <w:color w:val="000000"/>
                <w:sz w:val="17"/>
                <w:szCs w:val="17"/>
              </w:rPr>
              <w:instrText xml:space="preserve"> INCLUDEPICTURE  "/var/folders/56/rv0fx88x5jx750qjt26_t3l80000gn/T/com.microsoft.Word/WebArchiveCopyPasteTempFiles/pastedGraphic.png" \* MERGEFORMATINET </w:instrText>
            </w:r>
            <w:r w:rsidR="0098228D">
              <w:rPr>
                <w:b/>
                <w:bCs/>
                <w:noProof/>
                <w:color w:val="000000"/>
                <w:sz w:val="17"/>
                <w:szCs w:val="17"/>
              </w:rPr>
              <w:fldChar w:fldCharType="separate"/>
            </w:r>
            <w:r w:rsidR="002F4446">
              <w:rPr>
                <w:b/>
                <w:bCs/>
                <w:noProof/>
                <w:color w:val="000000"/>
                <w:sz w:val="17"/>
                <w:szCs w:val="17"/>
              </w:rPr>
              <w:fldChar w:fldCharType="begin"/>
            </w:r>
            <w:r w:rsidR="002F4446">
              <w:rPr>
                <w:b/>
                <w:bCs/>
                <w:noProof/>
                <w:color w:val="000000"/>
                <w:sz w:val="17"/>
                <w:szCs w:val="17"/>
              </w:rPr>
              <w:instrText xml:space="preserve"> INCLUDEPICTURE  "/var/folders/56/rv0fx88x5jx750qjt26_t3l80000gn/T/com.microsoft.Word/WebArchiveCopyPasteTempFiles/pastedGraphic.png" \* MERGEFORMATINET </w:instrText>
            </w:r>
            <w:r w:rsidR="002F4446">
              <w:rPr>
                <w:b/>
                <w:bCs/>
                <w:noProof/>
                <w:color w:val="000000"/>
                <w:sz w:val="17"/>
                <w:szCs w:val="17"/>
              </w:rPr>
              <w:fldChar w:fldCharType="separate"/>
            </w:r>
            <w:r w:rsidR="00B96E20">
              <w:rPr>
                <w:b/>
                <w:bCs/>
                <w:noProof/>
                <w:color w:val="000000"/>
                <w:sz w:val="17"/>
                <w:szCs w:val="17"/>
              </w:rPr>
              <w:fldChar w:fldCharType="begin"/>
            </w:r>
            <w:r w:rsidR="00B96E20">
              <w:rPr>
                <w:b/>
                <w:bCs/>
                <w:noProof/>
                <w:color w:val="000000"/>
                <w:sz w:val="17"/>
                <w:szCs w:val="17"/>
              </w:rPr>
              <w:instrText xml:space="preserve"> INCLUDEPICTURE  "/var/folders/56/rv0fx88x5jx750qjt26_t3l80000gn/T/com.microsoft.Word/WebArchiveCopyPasteTempFiles/pastedGraphic.png" \* MERGEFORMATINET </w:instrText>
            </w:r>
            <w:r w:rsidR="00B96E20">
              <w:rPr>
                <w:b/>
                <w:bCs/>
                <w:noProof/>
                <w:color w:val="000000"/>
                <w:sz w:val="17"/>
                <w:szCs w:val="17"/>
              </w:rPr>
              <w:fldChar w:fldCharType="separate"/>
            </w:r>
            <w:r w:rsidR="00AA352D">
              <w:rPr>
                <w:b/>
                <w:bCs/>
                <w:noProof/>
                <w:color w:val="000000"/>
                <w:sz w:val="17"/>
                <w:szCs w:val="17"/>
              </w:rPr>
              <w:fldChar w:fldCharType="begin"/>
            </w:r>
            <w:r w:rsidR="00AA352D">
              <w:rPr>
                <w:b/>
                <w:bCs/>
                <w:noProof/>
                <w:color w:val="000000"/>
                <w:sz w:val="17"/>
                <w:szCs w:val="17"/>
              </w:rPr>
              <w:instrText xml:space="preserve"> INCLUDEPICTURE  "/var/folders/56/rv0fx88x5jx750qjt26_t3l80000gn/T/com.microsoft.Word/WebArchiveCopyPasteTempFiles/pastedGraphic.png" \* MERGEFORMATINET </w:instrText>
            </w:r>
            <w:r w:rsidR="00AA352D">
              <w:rPr>
                <w:b/>
                <w:bCs/>
                <w:noProof/>
                <w:color w:val="000000"/>
                <w:sz w:val="17"/>
                <w:szCs w:val="17"/>
              </w:rPr>
              <w:fldChar w:fldCharType="separate"/>
            </w:r>
            <w:r w:rsidR="00096BEB">
              <w:rPr>
                <w:b/>
                <w:bCs/>
                <w:noProof/>
                <w:color w:val="000000"/>
                <w:sz w:val="17"/>
                <w:szCs w:val="17"/>
              </w:rPr>
              <w:fldChar w:fldCharType="begin"/>
            </w:r>
            <w:r w:rsidR="00096BEB">
              <w:rPr>
                <w:b/>
                <w:bCs/>
                <w:noProof/>
                <w:color w:val="000000"/>
                <w:sz w:val="17"/>
                <w:szCs w:val="17"/>
              </w:rPr>
              <w:instrText xml:space="preserve"> INCLUDEPICTURE  "/var/folders/56/rv0fx88x5jx750qjt26_t3l80000gn/T/com.microsoft.Word/WebArchiveCopyPasteTempFiles/pastedGraphic.png" \* MERGEFORMATINET </w:instrText>
            </w:r>
            <w:r w:rsidR="00096BEB">
              <w:rPr>
                <w:b/>
                <w:bCs/>
                <w:noProof/>
                <w:color w:val="000000"/>
                <w:sz w:val="17"/>
                <w:szCs w:val="17"/>
              </w:rPr>
              <w:fldChar w:fldCharType="separate"/>
            </w:r>
            <w:r w:rsidR="00A418A7">
              <w:rPr>
                <w:b/>
                <w:bCs/>
                <w:noProof/>
                <w:color w:val="000000"/>
                <w:sz w:val="17"/>
                <w:szCs w:val="17"/>
              </w:rPr>
              <w:fldChar w:fldCharType="begin"/>
            </w:r>
            <w:r w:rsidR="00A418A7">
              <w:rPr>
                <w:b/>
                <w:bCs/>
                <w:noProof/>
                <w:color w:val="000000"/>
                <w:sz w:val="17"/>
                <w:szCs w:val="17"/>
              </w:rPr>
              <w:instrText xml:space="preserve"> INCLUDEPICTURE  "/var/folders/56/rv0fx88x5jx750qjt26_t3l80000gn/T/com.microsoft.Word/WebArchiveCopyPasteTempFiles/pastedGraphic.png" \* MERGEFORMATINET </w:instrText>
            </w:r>
            <w:r w:rsidR="00A418A7">
              <w:rPr>
                <w:b/>
                <w:bCs/>
                <w:noProof/>
                <w:color w:val="000000"/>
                <w:sz w:val="17"/>
                <w:szCs w:val="17"/>
              </w:rPr>
              <w:fldChar w:fldCharType="separate"/>
            </w:r>
            <w:r w:rsidR="00491B2B">
              <w:rPr>
                <w:b/>
                <w:bCs/>
                <w:noProof/>
                <w:color w:val="000000"/>
                <w:sz w:val="17"/>
                <w:szCs w:val="17"/>
              </w:rPr>
              <w:fldChar w:fldCharType="begin"/>
            </w:r>
            <w:r w:rsidR="00491B2B">
              <w:rPr>
                <w:b/>
                <w:bCs/>
                <w:noProof/>
                <w:color w:val="000000"/>
                <w:sz w:val="17"/>
                <w:szCs w:val="17"/>
              </w:rPr>
              <w:instrText xml:space="preserve"> INCLUDEPICTURE  "/var/folders/56/rv0fx88x5jx750qjt26_t3l80000gn/T/com.microsoft.Word/WebArchiveCopyPasteTempFiles/pastedGraphic.png" \* MERGEFORMATINET </w:instrText>
            </w:r>
            <w:r w:rsidR="00491B2B">
              <w:rPr>
                <w:b/>
                <w:bCs/>
                <w:noProof/>
                <w:color w:val="000000"/>
                <w:sz w:val="17"/>
                <w:szCs w:val="17"/>
              </w:rPr>
              <w:fldChar w:fldCharType="separate"/>
            </w:r>
            <w:r w:rsidR="00074E83">
              <w:rPr>
                <w:b/>
                <w:bCs/>
                <w:noProof/>
                <w:color w:val="000000"/>
                <w:sz w:val="17"/>
                <w:szCs w:val="17"/>
              </w:rPr>
              <w:fldChar w:fldCharType="begin"/>
            </w:r>
            <w:r w:rsidR="00074E83">
              <w:rPr>
                <w:b/>
                <w:bCs/>
                <w:noProof/>
                <w:color w:val="000000"/>
                <w:sz w:val="17"/>
                <w:szCs w:val="17"/>
              </w:rPr>
              <w:instrText xml:space="preserve"> </w:instrText>
            </w:r>
            <w:r w:rsidR="00074E83">
              <w:rPr>
                <w:b/>
                <w:bCs/>
                <w:noProof/>
                <w:color w:val="000000"/>
                <w:sz w:val="17"/>
                <w:szCs w:val="17"/>
              </w:rPr>
              <w:instrText>INCLUDEPICTURE  "/var/folders/56/rv0fx88x5jx750qjt26_t3l80000gn/T/com.microsoft.Word/WebArchiveCopyPasteTempFiles/pastedGraphic.png" \* MERGEFORMATINET</w:instrText>
            </w:r>
            <w:r w:rsidR="00074E83">
              <w:rPr>
                <w:b/>
                <w:bCs/>
                <w:noProof/>
                <w:color w:val="000000"/>
                <w:sz w:val="17"/>
                <w:szCs w:val="17"/>
              </w:rPr>
              <w:instrText xml:space="preserve"> </w:instrText>
            </w:r>
            <w:r w:rsidR="00074E83">
              <w:rPr>
                <w:b/>
                <w:bCs/>
                <w:noProof/>
                <w:color w:val="000000"/>
                <w:sz w:val="17"/>
                <w:szCs w:val="17"/>
              </w:rPr>
              <w:fldChar w:fldCharType="separate"/>
            </w:r>
            <w:r w:rsidR="00074E83">
              <w:rPr>
                <w:b/>
                <w:bCs/>
                <w:noProof/>
                <w:color w:val="000000"/>
                <w:sz w:val="17"/>
                <w:szCs w:val="17"/>
              </w:rPr>
              <w:pict w14:anchorId="69EDA436">
                <v:shape id="_x0000_i1025" type="#_x0000_t75" alt="pastedGraphic" style="width:91.15pt;height:26.2pt;mso-width-percent:0;mso-height-percent:0;mso-width-percent:0;mso-height-percent:0">
                  <v:imagedata r:id="rId85" r:href="rId86"/>
                </v:shape>
              </w:pict>
            </w:r>
            <w:r w:rsidR="00074E83">
              <w:rPr>
                <w:b/>
                <w:bCs/>
                <w:noProof/>
                <w:color w:val="000000"/>
                <w:sz w:val="17"/>
                <w:szCs w:val="17"/>
              </w:rPr>
              <w:fldChar w:fldCharType="end"/>
            </w:r>
            <w:r w:rsidR="00491B2B">
              <w:rPr>
                <w:b/>
                <w:bCs/>
                <w:noProof/>
                <w:color w:val="000000"/>
                <w:sz w:val="17"/>
                <w:szCs w:val="17"/>
              </w:rPr>
              <w:fldChar w:fldCharType="end"/>
            </w:r>
            <w:r w:rsidR="00A418A7">
              <w:rPr>
                <w:b/>
                <w:bCs/>
                <w:noProof/>
                <w:color w:val="000000"/>
                <w:sz w:val="17"/>
                <w:szCs w:val="17"/>
              </w:rPr>
              <w:fldChar w:fldCharType="end"/>
            </w:r>
            <w:r w:rsidR="00096BEB">
              <w:rPr>
                <w:b/>
                <w:bCs/>
                <w:noProof/>
                <w:color w:val="000000"/>
                <w:sz w:val="17"/>
                <w:szCs w:val="17"/>
              </w:rPr>
              <w:fldChar w:fldCharType="end"/>
            </w:r>
            <w:r w:rsidR="00AA352D">
              <w:rPr>
                <w:b/>
                <w:bCs/>
                <w:noProof/>
                <w:color w:val="000000"/>
                <w:sz w:val="17"/>
                <w:szCs w:val="17"/>
              </w:rPr>
              <w:fldChar w:fldCharType="end"/>
            </w:r>
            <w:r w:rsidR="00B96E20">
              <w:rPr>
                <w:b/>
                <w:bCs/>
                <w:noProof/>
                <w:color w:val="000000"/>
                <w:sz w:val="17"/>
                <w:szCs w:val="17"/>
              </w:rPr>
              <w:fldChar w:fldCharType="end"/>
            </w:r>
            <w:r w:rsidR="002F4446">
              <w:rPr>
                <w:b/>
                <w:bCs/>
                <w:noProof/>
                <w:color w:val="000000"/>
                <w:sz w:val="17"/>
                <w:szCs w:val="17"/>
              </w:rPr>
              <w:fldChar w:fldCharType="end"/>
            </w:r>
            <w:r w:rsidR="0098228D">
              <w:rPr>
                <w:b/>
                <w:bCs/>
                <w:noProof/>
                <w:color w:val="000000"/>
                <w:sz w:val="17"/>
                <w:szCs w:val="17"/>
              </w:rPr>
              <w:fldChar w:fldCharType="end"/>
            </w:r>
            <w:r w:rsidR="00167983">
              <w:rPr>
                <w:b/>
                <w:bCs/>
                <w:noProof/>
                <w:color w:val="000000"/>
                <w:sz w:val="17"/>
                <w:szCs w:val="17"/>
              </w:rPr>
              <w:fldChar w:fldCharType="end"/>
            </w:r>
            <w:r>
              <w:rPr>
                <w:b/>
                <w:bCs/>
                <w:color w:val="000000"/>
                <w:sz w:val="17"/>
                <w:szCs w:val="17"/>
              </w:rPr>
              <w:fldChar w:fldCharType="end"/>
            </w:r>
          </w:p>
        </w:tc>
        <w:tc>
          <w:tcPr>
            <w:tcW w:w="7096" w:type="dxa"/>
            <w:vAlign w:val="center"/>
          </w:tcPr>
          <w:p w14:paraId="729EEDE3" w14:textId="77777777" w:rsidR="00B7543E" w:rsidRPr="00ED2135" w:rsidRDefault="00B7543E" w:rsidP="00ED2135">
            <w:pPr>
              <w:pStyle w:val="ListBullet"/>
              <w:spacing w:after="80"/>
              <w:rPr>
                <w:sz w:val="15"/>
                <w:szCs w:val="15"/>
              </w:rPr>
            </w:pPr>
            <w:r w:rsidRPr="00ED2135">
              <w:rPr>
                <w:sz w:val="15"/>
                <w:szCs w:val="15"/>
              </w:rPr>
              <w:t>Successfully completed</w:t>
            </w:r>
            <w:r w:rsidR="00F54905" w:rsidRPr="00ED2135">
              <w:rPr>
                <w:sz w:val="15"/>
                <w:szCs w:val="15"/>
              </w:rPr>
              <w:t xml:space="preserve"> large</w:t>
            </w:r>
            <w:r w:rsidRPr="00ED2135">
              <w:rPr>
                <w:sz w:val="15"/>
                <w:szCs w:val="15"/>
              </w:rPr>
              <w:t xml:space="preserve"> medical record dictation project</w:t>
            </w:r>
            <w:r w:rsidR="00F54905" w:rsidRPr="00ED2135">
              <w:rPr>
                <w:sz w:val="15"/>
                <w:szCs w:val="15"/>
              </w:rPr>
              <w:t xml:space="preserve"> with a vendor</w:t>
            </w:r>
            <w:r w:rsidRPr="00ED2135">
              <w:rPr>
                <w:sz w:val="15"/>
                <w:szCs w:val="15"/>
              </w:rPr>
              <w:t>, on time and under budget.</w:t>
            </w:r>
          </w:p>
          <w:p w14:paraId="561924B6" w14:textId="77777777" w:rsidR="00B7543E" w:rsidRPr="00ED2135" w:rsidRDefault="00B7543E" w:rsidP="00ED2135">
            <w:pPr>
              <w:pStyle w:val="ListBullet"/>
              <w:spacing w:after="80"/>
              <w:rPr>
                <w:sz w:val="15"/>
                <w:szCs w:val="15"/>
              </w:rPr>
            </w:pPr>
            <w:r w:rsidRPr="00ED2135">
              <w:rPr>
                <w:sz w:val="15"/>
                <w:szCs w:val="15"/>
              </w:rPr>
              <w:t>Implemented silence compression algorithm in 24 hours by reverse-engineering 3</w:t>
            </w:r>
            <w:r w:rsidR="00F54905" w:rsidRPr="00ED2135">
              <w:rPr>
                <w:sz w:val="15"/>
                <w:szCs w:val="15"/>
                <w:vertAlign w:val="superscript"/>
              </w:rPr>
              <w:t>rd</w:t>
            </w:r>
            <w:r w:rsidR="00F54905" w:rsidRPr="00ED2135">
              <w:rPr>
                <w:sz w:val="15"/>
                <w:szCs w:val="15"/>
              </w:rPr>
              <w:t xml:space="preserve"> </w:t>
            </w:r>
            <w:r w:rsidRPr="00ED2135">
              <w:rPr>
                <w:sz w:val="15"/>
                <w:szCs w:val="15"/>
              </w:rPr>
              <w:t>party audio file format.</w:t>
            </w:r>
            <w:r w:rsidRPr="00ED2135">
              <w:rPr>
                <w:rStyle w:val="apple-converted-space"/>
                <w:color w:val="000000"/>
                <w:sz w:val="15"/>
                <w:szCs w:val="15"/>
              </w:rPr>
              <w:t xml:space="preserve">  </w:t>
            </w:r>
            <w:r w:rsidRPr="00ED2135">
              <w:rPr>
                <w:sz w:val="15"/>
                <w:szCs w:val="15"/>
              </w:rPr>
              <w:t>Th</w:t>
            </w:r>
            <w:r w:rsidR="00F54905" w:rsidRPr="00ED2135">
              <w:rPr>
                <w:sz w:val="15"/>
                <w:szCs w:val="15"/>
              </w:rPr>
              <w:t xml:space="preserve">is </w:t>
            </w:r>
            <w:r w:rsidR="00452B69" w:rsidRPr="00ED2135">
              <w:rPr>
                <w:sz w:val="15"/>
                <w:szCs w:val="15"/>
              </w:rPr>
              <w:t>fixed</w:t>
            </w:r>
            <w:r w:rsidR="00F54905" w:rsidRPr="00ED2135">
              <w:rPr>
                <w:sz w:val="15"/>
                <w:szCs w:val="15"/>
              </w:rPr>
              <w:t xml:space="preserve"> showstopper</w:t>
            </w:r>
            <w:r w:rsidR="00452B69" w:rsidRPr="00ED2135">
              <w:rPr>
                <w:sz w:val="15"/>
                <w:szCs w:val="15"/>
              </w:rPr>
              <w:t xml:space="preserve"> saved the project</w:t>
            </w:r>
            <w:r w:rsidR="00F54905" w:rsidRPr="00ED2135">
              <w:rPr>
                <w:sz w:val="15"/>
                <w:szCs w:val="15"/>
              </w:rPr>
              <w:t>.</w:t>
            </w:r>
          </w:p>
        </w:tc>
      </w:tr>
    </w:tbl>
    <w:p w14:paraId="71E6D8BA" w14:textId="3475B490" w:rsidR="00F00096" w:rsidRPr="00F37E55" w:rsidRDefault="00F37E55" w:rsidP="00F00096">
      <w:pPr>
        <w:pStyle w:val="Heading1"/>
        <w:rPr>
          <w:rFonts w:ascii="Times New Roman" w:eastAsia="Times New Roman" w:hAnsi="Times New Roman" w:cs="Times New Roman"/>
          <w:color w:val="auto"/>
          <w:szCs w:val="24"/>
        </w:rPr>
      </w:pPr>
      <w:r>
        <w:lastRenderedPageBreak/>
        <w:t>Leadership Experience</w:t>
      </w:r>
    </w:p>
    <w:p w14:paraId="01FCE6FD" w14:textId="4D1CB8B1" w:rsidR="00334E74" w:rsidRPr="002149DE" w:rsidRDefault="00334E74" w:rsidP="00334E74">
      <w:pPr>
        <w:rPr>
          <w:color w:val="000000" w:themeColor="text1"/>
        </w:rPr>
      </w:pPr>
      <w:r>
        <w:rPr>
          <w:rFonts w:ascii="Arial" w:hAnsi="Arial" w:cs="Arial"/>
          <w:b/>
          <w:bCs/>
          <w:color w:val="000000" w:themeColor="text1"/>
        </w:rPr>
        <w:t>OTG</w:t>
      </w:r>
      <w:r w:rsidRPr="00F52A00">
        <w:rPr>
          <w:rFonts w:ascii="Arial" w:hAnsi="Arial" w:cs="Arial"/>
          <w:b/>
          <w:bCs/>
          <w:color w:val="000000" w:themeColor="text1"/>
        </w:rPr>
        <w:t xml:space="preserve">, </w:t>
      </w:r>
      <w:r>
        <w:rPr>
          <w:rFonts w:ascii="Arial" w:hAnsi="Arial" w:cs="Arial"/>
          <w:b/>
          <w:bCs/>
          <w:color w:val="000000" w:themeColor="text1"/>
        </w:rPr>
        <w:t xml:space="preserve">NY </w:t>
      </w:r>
      <w:proofErr w:type="spellStart"/>
      <w:r>
        <w:rPr>
          <w:rFonts w:ascii="Arial" w:hAnsi="Arial" w:cs="Arial"/>
          <w:b/>
          <w:bCs/>
          <w:color w:val="000000" w:themeColor="text1"/>
        </w:rPr>
        <w:t>NY</w:t>
      </w:r>
      <w:proofErr w:type="spellEnd"/>
      <w:r>
        <w:rPr>
          <w:color w:val="000000" w:themeColor="text1"/>
        </w:rPr>
        <w:t xml:space="preserve">   </w:t>
      </w:r>
      <w:proofErr w:type="gramStart"/>
      <w:r>
        <w:rPr>
          <w:color w:val="000000" w:themeColor="text1"/>
        </w:rPr>
        <w:t xml:space="preserve">   (</w:t>
      </w:r>
      <w:proofErr w:type="gramEnd"/>
      <w:r>
        <w:rPr>
          <w:color w:val="000000" w:themeColor="text1"/>
        </w:rPr>
        <w:t xml:space="preserve">B2C – Hospitality </w:t>
      </w:r>
      <w:r w:rsidR="00404F9E">
        <w:rPr>
          <w:color w:val="000000" w:themeColor="text1"/>
        </w:rPr>
        <w:t xml:space="preserve">venues </w:t>
      </w:r>
      <w:r>
        <w:rPr>
          <w:color w:val="000000" w:themeColor="text1"/>
        </w:rPr>
        <w:t>featuring futuristic restaurants in airports with iPad technology)</w:t>
      </w:r>
    </w:p>
    <w:p w14:paraId="5E362D08" w14:textId="782F98BF" w:rsidR="00334E74" w:rsidRDefault="00334E74" w:rsidP="00334E74">
      <w:r>
        <w:t>January, 2020 – Present</w:t>
      </w:r>
      <w:proofErr w:type="gramStart"/>
      <w:r w:rsidR="008A624A">
        <w:t xml:space="preserve">   </w:t>
      </w:r>
      <w:r w:rsidR="008A624A" w:rsidRPr="008A624A">
        <w:rPr>
          <w:b/>
          <w:bCs/>
        </w:rPr>
        <w:t>(</w:t>
      </w:r>
      <w:proofErr w:type="gramEnd"/>
      <w:r w:rsidR="008A624A" w:rsidRPr="008A624A">
        <w:rPr>
          <w:b/>
          <w:bCs/>
        </w:rPr>
        <w:t>Confidential)</w:t>
      </w:r>
      <w:r w:rsidR="008A624A">
        <w:t xml:space="preserve"> </w:t>
      </w:r>
    </w:p>
    <w:p w14:paraId="5F6A83CB" w14:textId="77777777" w:rsidR="00334E74" w:rsidRPr="00C87959" w:rsidRDefault="00334E74" w:rsidP="00334E74">
      <w:pPr>
        <w:rPr>
          <w:sz w:val="18"/>
          <w:szCs w:val="18"/>
        </w:rPr>
      </w:pPr>
      <w:r w:rsidRPr="00C87959">
        <w:rPr>
          <w:sz w:val="18"/>
          <w:szCs w:val="18"/>
        </w:rPr>
        <w:t>Director, Software Engineering</w:t>
      </w:r>
    </w:p>
    <w:p w14:paraId="7812BDDF" w14:textId="00C2B0B6" w:rsidR="00334E74" w:rsidRDefault="00334E74" w:rsidP="00334E74">
      <w:pPr>
        <w:rPr>
          <w:rFonts w:ascii="Arial" w:hAnsi="Arial" w:cs="Arial"/>
          <w:b/>
          <w:bCs/>
          <w:color w:val="000000" w:themeColor="text1"/>
        </w:rPr>
      </w:pPr>
      <w:r w:rsidRPr="002149DE">
        <w:rPr>
          <w:b/>
          <w:bCs/>
          <w:color w:val="0070C0"/>
        </w:rPr>
        <w:t>Key Technologies:</w:t>
      </w:r>
      <w:r w:rsidRPr="002149DE">
        <w:rPr>
          <w:color w:val="0070C0"/>
        </w:rPr>
        <w:t xml:space="preserve"> </w:t>
      </w:r>
      <w:r>
        <w:rPr>
          <w:color w:val="0070C0"/>
        </w:rPr>
        <w:t xml:space="preserve">Node / Express, React / Redux, React Native, Python, MySQL 8, Firebase, AWS, GCP, Docker, </w:t>
      </w:r>
      <w:r w:rsidR="00327600">
        <w:rPr>
          <w:color w:val="0070C0"/>
        </w:rPr>
        <w:t>k</w:t>
      </w:r>
      <w:r>
        <w:rPr>
          <w:color w:val="0070C0"/>
        </w:rPr>
        <w:t>8</w:t>
      </w:r>
      <w:r w:rsidR="00327600">
        <w:rPr>
          <w:color w:val="0070C0"/>
        </w:rPr>
        <w:t>s</w:t>
      </w:r>
      <w:r>
        <w:rPr>
          <w:color w:val="0070C0"/>
        </w:rPr>
        <w:t>, CICD Pipeline</w:t>
      </w:r>
      <w:r w:rsidR="00B07B95">
        <w:rPr>
          <w:color w:val="0070C0"/>
        </w:rPr>
        <w:t xml:space="preserve">, Google </w:t>
      </w:r>
      <w:proofErr w:type="spellStart"/>
      <w:r w:rsidR="00B07B95">
        <w:rPr>
          <w:color w:val="0070C0"/>
        </w:rPr>
        <w:t>BigTable</w:t>
      </w:r>
      <w:proofErr w:type="spellEnd"/>
      <w:r w:rsidR="00B07B95">
        <w:rPr>
          <w:color w:val="0070C0"/>
        </w:rPr>
        <w:t xml:space="preserve"> + Google Looker for big data visualization</w:t>
      </w:r>
    </w:p>
    <w:p w14:paraId="08273B70" w14:textId="3C51AA49" w:rsidR="00334E74" w:rsidRDefault="00334E74" w:rsidP="00334E74">
      <w:pPr>
        <w:pStyle w:val="ListBullet"/>
      </w:pPr>
      <w:r>
        <w:t>Transformed lean team of</w:t>
      </w:r>
      <w:r w:rsidR="00B07B95">
        <w:t xml:space="preserve"> siloed</w:t>
      </w:r>
      <w:r>
        <w:t xml:space="preserve"> front-end &amp; back-end developers to</w:t>
      </w:r>
      <w:r w:rsidR="00B07B95">
        <w:t xml:space="preserve"> integrated</w:t>
      </w:r>
      <w:r>
        <w:t xml:space="preserve"> full-stack using Node/React.  Delivery times improved </w:t>
      </w:r>
      <w:r w:rsidR="00404F9E">
        <w:t>while</w:t>
      </w:r>
      <w:r>
        <w:t xml:space="preserve"> employee morale skyrocketed</w:t>
      </w:r>
      <w:r w:rsidR="00B07B95">
        <w:t xml:space="preserve">; wait times </w:t>
      </w:r>
      <w:r w:rsidR="00327600">
        <w:t>decreased</w:t>
      </w:r>
      <w:r w:rsidR="00B07B95">
        <w:t>.</w:t>
      </w:r>
    </w:p>
    <w:p w14:paraId="48DF06D4" w14:textId="77777777" w:rsidR="00404F9E" w:rsidRDefault="00404F9E" w:rsidP="00334E74">
      <w:pPr>
        <w:pStyle w:val="ListBullet"/>
      </w:pPr>
      <w:r>
        <w:t>Moved Agile Scrum teams to better-fitting Kanban process.</w:t>
      </w:r>
    </w:p>
    <w:p w14:paraId="4854D888" w14:textId="5BDC4123" w:rsidR="00404F9E" w:rsidRDefault="00404F9E" w:rsidP="00334E74">
      <w:pPr>
        <w:pStyle w:val="ListBullet"/>
      </w:pPr>
      <w:r>
        <w:t xml:space="preserve">Delivered new touchless mobile ordering application including integration with Square in </w:t>
      </w:r>
      <w:r w:rsidR="00327600">
        <w:t>8</w:t>
      </w:r>
      <w:r>
        <w:t xml:space="preserve"> weeks.</w:t>
      </w:r>
    </w:p>
    <w:p w14:paraId="72578C2D" w14:textId="3DFB17D7" w:rsidR="00334E74" w:rsidRDefault="00404F9E" w:rsidP="00334E74">
      <w:pPr>
        <w:pStyle w:val="ListBullet"/>
      </w:pPr>
      <w:r>
        <w:t xml:space="preserve">Became adept doing more with less.  Delivered on aggressive schedules with </w:t>
      </w:r>
      <w:r w:rsidR="00B07B95">
        <w:t>solid, but small team.</w:t>
      </w:r>
    </w:p>
    <w:p w14:paraId="59188255" w14:textId="64CE65AD" w:rsidR="00404F9E" w:rsidRDefault="00B07B95" w:rsidP="00334E74">
      <w:pPr>
        <w:pStyle w:val="ListBullet"/>
      </w:pPr>
      <w:r>
        <w:t>Invented</w:t>
      </w:r>
      <w:r w:rsidR="00404F9E">
        <w:t xml:space="preserve"> unique QR code / short code mechanism</w:t>
      </w:r>
      <w:r>
        <w:t xml:space="preserve"> for</w:t>
      </w:r>
      <w:r w:rsidR="00404F9E">
        <w:t xml:space="preserve"> touchless ordering / payment – patent pending.</w:t>
      </w:r>
    </w:p>
    <w:p w14:paraId="5D1F7E21" w14:textId="00892A37" w:rsidR="00B07B95" w:rsidRDefault="00B07B95" w:rsidP="00334E74">
      <w:pPr>
        <w:pStyle w:val="ListBullet"/>
      </w:pPr>
      <w:r>
        <w:t xml:space="preserve">Developed tools pipeline with </w:t>
      </w:r>
      <w:proofErr w:type="spellStart"/>
      <w:r>
        <w:t>Nutrino</w:t>
      </w:r>
      <w:proofErr w:type="spellEnd"/>
      <w:r>
        <w:t xml:space="preserve"> to facilitate creation of uniform projects with standardized 3</w:t>
      </w:r>
      <w:r w:rsidRPr="00B07B95">
        <w:rPr>
          <w:vertAlign w:val="superscript"/>
        </w:rPr>
        <w:t>rd</w:t>
      </w:r>
      <w:r>
        <w:t xml:space="preserve"> party toolset and folder structure to </w:t>
      </w:r>
      <w:r w:rsidR="00C1550E">
        <w:t>enable</w:t>
      </w:r>
      <w:r>
        <w:t xml:space="preserve"> movement of team members between projects.</w:t>
      </w:r>
    </w:p>
    <w:p w14:paraId="6EF4BAC3" w14:textId="57E05C82" w:rsidR="00B07B95" w:rsidRDefault="00B07B95" w:rsidP="00334E74">
      <w:pPr>
        <w:pStyle w:val="ListBullet"/>
      </w:pPr>
      <w:r>
        <w:t xml:space="preserve">ETL </w:t>
      </w:r>
      <w:r w:rsidR="00C1550E">
        <w:t>instrumentation to</w:t>
      </w:r>
      <w:r>
        <w:t xml:space="preserve"> </w:t>
      </w:r>
      <w:r w:rsidR="00C1550E">
        <w:t xml:space="preserve">application suite - insertion into data lake for eventual reports using </w:t>
      </w:r>
      <w:proofErr w:type="spellStart"/>
      <w:r w:rsidR="00C1550E">
        <w:t>BigTable</w:t>
      </w:r>
      <w:proofErr w:type="spellEnd"/>
      <w:r w:rsidR="00C1550E">
        <w:t xml:space="preserve"> and Looker</w:t>
      </w:r>
    </w:p>
    <w:p w14:paraId="4B40C7D2" w14:textId="77777777" w:rsidR="00334E74" w:rsidRDefault="00334E74" w:rsidP="00334E74">
      <w:pPr>
        <w:pStyle w:val="ListBullet"/>
        <w:numPr>
          <w:ilvl w:val="0"/>
          <w:numId w:val="0"/>
        </w:numPr>
        <w:ind w:left="216"/>
      </w:pPr>
    </w:p>
    <w:p w14:paraId="401544E4" w14:textId="2123B806" w:rsidR="00F00096" w:rsidRPr="002149DE" w:rsidRDefault="002149DE" w:rsidP="00334E74">
      <w:pPr>
        <w:rPr>
          <w:color w:val="000000" w:themeColor="text1"/>
        </w:rPr>
      </w:pPr>
      <w:r w:rsidRPr="00F52A00">
        <w:rPr>
          <w:rFonts w:ascii="Arial" w:hAnsi="Arial" w:cs="Arial"/>
          <w:b/>
          <w:bCs/>
          <w:color w:val="000000" w:themeColor="text1"/>
        </w:rPr>
        <w:t>Smile Direct Club, Nashville TN</w:t>
      </w:r>
      <w:r w:rsidR="00122619">
        <w:rPr>
          <w:color w:val="000000" w:themeColor="text1"/>
        </w:rPr>
        <w:t xml:space="preserve">           </w:t>
      </w:r>
      <w:proofErr w:type="gramStart"/>
      <w:r w:rsidR="00122619">
        <w:rPr>
          <w:color w:val="000000" w:themeColor="text1"/>
        </w:rPr>
        <w:t xml:space="preserve">   (</w:t>
      </w:r>
      <w:proofErr w:type="gramEnd"/>
      <w:r w:rsidR="00E94AD4">
        <w:rPr>
          <w:color w:val="000000" w:themeColor="text1"/>
        </w:rPr>
        <w:t xml:space="preserve">B2C - </w:t>
      </w:r>
      <w:r w:rsidR="00122619">
        <w:rPr>
          <w:color w:val="000000" w:themeColor="text1"/>
        </w:rPr>
        <w:t>Sellers of online orthodontic aligners for straighter teeth)</w:t>
      </w:r>
    </w:p>
    <w:p w14:paraId="273D5570" w14:textId="32F1DC63" w:rsidR="00C87959" w:rsidRDefault="00C87959" w:rsidP="00F00096">
      <w:r>
        <w:t>December, 2018 – June, 2019</w:t>
      </w:r>
    </w:p>
    <w:p w14:paraId="0B00B945" w14:textId="3DF9D839" w:rsidR="00F00096" w:rsidRPr="00C87959" w:rsidRDefault="002149DE" w:rsidP="00F00096">
      <w:pPr>
        <w:rPr>
          <w:sz w:val="18"/>
          <w:szCs w:val="18"/>
        </w:rPr>
      </w:pPr>
      <w:r w:rsidRPr="00C87959">
        <w:rPr>
          <w:sz w:val="18"/>
          <w:szCs w:val="18"/>
        </w:rPr>
        <w:t>Director, Software Engineering</w:t>
      </w:r>
    </w:p>
    <w:p w14:paraId="5108F86A" w14:textId="189C2569" w:rsidR="002149DE" w:rsidRPr="002149DE" w:rsidRDefault="002149DE" w:rsidP="002149DE">
      <w:pPr>
        <w:ind w:left="3"/>
        <w:rPr>
          <w:color w:val="0070C0"/>
        </w:rPr>
      </w:pPr>
      <w:r w:rsidRPr="002149DE">
        <w:rPr>
          <w:b/>
          <w:bCs/>
          <w:color w:val="0070C0"/>
        </w:rPr>
        <w:t>Key Technologies:</w:t>
      </w:r>
      <w:r w:rsidRPr="002149DE">
        <w:rPr>
          <w:color w:val="0070C0"/>
        </w:rPr>
        <w:t xml:space="preserve"> </w:t>
      </w:r>
      <w:r>
        <w:rPr>
          <w:color w:val="0070C0"/>
        </w:rPr>
        <w:t>C# .NET Core 2 (Linux) Microservices, Mobile (Swift &amp; Kotlin), Python/Django on AWS (Linux), Snowflake Suite on S3 for ETL on big data</w:t>
      </w:r>
      <w:r w:rsidR="004F37A7">
        <w:rPr>
          <w:color w:val="0070C0"/>
        </w:rPr>
        <w:t>, Docker, Terraform, Amazon ECS</w:t>
      </w:r>
      <w:r w:rsidR="008523D7">
        <w:rPr>
          <w:color w:val="0070C0"/>
        </w:rPr>
        <w:t>, Git, Jenkins</w:t>
      </w:r>
    </w:p>
    <w:p w14:paraId="70511659" w14:textId="2668BEDC" w:rsidR="002149DE" w:rsidRDefault="004F37A7" w:rsidP="002149DE">
      <w:pPr>
        <w:pStyle w:val="ListBullet"/>
      </w:pPr>
      <w:r>
        <w:t>Managed 5 teams (2 microservices, 1 Python, 1 mobile, 1 big data).  25 in org.</w:t>
      </w:r>
    </w:p>
    <w:p w14:paraId="4CA855CF" w14:textId="31C1D178" w:rsidR="004F37A7" w:rsidRDefault="004F37A7" w:rsidP="002149DE">
      <w:pPr>
        <w:pStyle w:val="ListBullet"/>
      </w:pPr>
      <w:r>
        <w:t xml:space="preserve">Delivered 5 new microservices including: Finance, Insurance integration, Authentication, </w:t>
      </w:r>
      <w:r w:rsidR="00122619">
        <w:t xml:space="preserve">and </w:t>
      </w:r>
      <w:r>
        <w:t>Profile.</w:t>
      </w:r>
    </w:p>
    <w:p w14:paraId="01E31D09" w14:textId="32F7500B" w:rsidR="004F37A7" w:rsidRDefault="004F37A7" w:rsidP="002149DE">
      <w:pPr>
        <w:pStyle w:val="ListBullet"/>
      </w:pPr>
      <w:r>
        <w:t>New Android app to visualize and manage manufacturing supply chain.</w:t>
      </w:r>
    </w:p>
    <w:p w14:paraId="44B07527" w14:textId="52E8404B" w:rsidR="004F37A7" w:rsidRDefault="00334E74" w:rsidP="002149DE">
      <w:pPr>
        <w:pStyle w:val="ListBullet"/>
      </w:pPr>
      <w:r>
        <w:t>R</w:t>
      </w:r>
      <w:r w:rsidR="004F37A7">
        <w:t>ollout of I18N + L10N mobile app to guide customers through the enrollment.</w:t>
      </w:r>
    </w:p>
    <w:p w14:paraId="5A78E15E" w14:textId="4172C67A" w:rsidR="004F37A7" w:rsidRDefault="004F37A7" w:rsidP="004F37A7">
      <w:pPr>
        <w:pStyle w:val="ListBullet"/>
      </w:pPr>
      <w:r>
        <w:t>Design and development of GDPR and HIPPA compliant big data platform on S3 bucket with Snowflake.</w:t>
      </w:r>
    </w:p>
    <w:p w14:paraId="5057C5AB" w14:textId="7FF86713" w:rsidR="00F52A00" w:rsidRDefault="004F37A7" w:rsidP="004F37A7">
      <w:pPr>
        <w:pStyle w:val="ListBullet"/>
      </w:pPr>
      <w:r>
        <w:t>Closely partnered with vendor</w:t>
      </w:r>
      <w:r w:rsidR="00334E74">
        <w:t>s</w:t>
      </w:r>
      <w:r>
        <w:t xml:space="preserve"> to </w:t>
      </w:r>
      <w:r w:rsidR="00334E74">
        <w:t>modernize</w:t>
      </w:r>
      <w:r>
        <w:t xml:space="preserve"> dev pipeline to TDD </w:t>
      </w:r>
      <w:r w:rsidR="00334E74">
        <w:t>&amp;</w:t>
      </w:r>
      <w:r>
        <w:t xml:space="preserve"> CICD.</w:t>
      </w:r>
    </w:p>
    <w:p w14:paraId="7E50856F" w14:textId="31DE28FB" w:rsidR="00334E74" w:rsidRDefault="00334E74" w:rsidP="00334E74">
      <w:pPr>
        <w:pStyle w:val="ListBullet"/>
        <w:numPr>
          <w:ilvl w:val="0"/>
          <w:numId w:val="0"/>
        </w:numPr>
        <w:ind w:left="216"/>
      </w:pPr>
    </w:p>
    <w:p w14:paraId="11AA14DA" w14:textId="77777777" w:rsidR="00B07B95" w:rsidRPr="00334E74" w:rsidRDefault="00B07B95" w:rsidP="00C1550E">
      <w:pPr>
        <w:pStyle w:val="ListBullet"/>
        <w:numPr>
          <w:ilvl w:val="0"/>
          <w:numId w:val="0"/>
        </w:numPr>
      </w:pPr>
    </w:p>
    <w:p w14:paraId="0D785152" w14:textId="040AEB90" w:rsidR="00F52A00" w:rsidRPr="00F52A00" w:rsidRDefault="004F37A7" w:rsidP="004F37A7">
      <w:pPr>
        <w:rPr>
          <w:color w:val="000000" w:themeColor="text1"/>
        </w:rPr>
      </w:pPr>
      <w:r w:rsidRPr="00F52A00">
        <w:rPr>
          <w:rFonts w:ascii="Arial" w:hAnsi="Arial" w:cs="Arial"/>
          <w:b/>
          <w:bCs/>
          <w:color w:val="000000" w:themeColor="text1"/>
        </w:rPr>
        <w:t>CallMaX / MRI Software, Atlanta GA</w:t>
      </w:r>
      <w:r w:rsidR="00122619">
        <w:rPr>
          <w:color w:val="000000" w:themeColor="text1"/>
        </w:rPr>
        <w:t xml:space="preserve">   </w:t>
      </w:r>
      <w:proofErr w:type="gramStart"/>
      <w:r w:rsidR="00122619">
        <w:rPr>
          <w:color w:val="000000" w:themeColor="text1"/>
        </w:rPr>
        <w:t xml:space="preserve">   (</w:t>
      </w:r>
      <w:proofErr w:type="gramEnd"/>
      <w:r w:rsidR="00E94AD4">
        <w:rPr>
          <w:color w:val="000000" w:themeColor="text1"/>
        </w:rPr>
        <w:t xml:space="preserve">B2B - </w:t>
      </w:r>
      <w:r w:rsidR="00122619">
        <w:rPr>
          <w:color w:val="000000" w:themeColor="text1"/>
        </w:rPr>
        <w:t xml:space="preserve">Creators and sellers of Real Estate Management software) </w:t>
      </w:r>
    </w:p>
    <w:p w14:paraId="6EAAFBF7" w14:textId="30F2363A" w:rsidR="00F52A00" w:rsidRPr="00F52A00" w:rsidRDefault="00F52A00" w:rsidP="004F37A7">
      <w:r w:rsidRPr="00F52A00">
        <w:t>January, 2016 – December, 2018</w:t>
      </w:r>
    </w:p>
    <w:p w14:paraId="0B999C14" w14:textId="3B8C44D5" w:rsidR="00014563" w:rsidRPr="00C87959" w:rsidRDefault="004F37A7" w:rsidP="004F37A7">
      <w:pPr>
        <w:rPr>
          <w:sz w:val="18"/>
          <w:szCs w:val="18"/>
        </w:rPr>
      </w:pPr>
      <w:r w:rsidRPr="00C87959">
        <w:rPr>
          <w:sz w:val="18"/>
          <w:szCs w:val="18"/>
        </w:rPr>
        <w:t>VP, Software Engineering (CallMaX)</w:t>
      </w:r>
      <w:r w:rsidR="00C87959" w:rsidRPr="00C87959">
        <w:rPr>
          <w:sz w:val="18"/>
          <w:szCs w:val="18"/>
        </w:rPr>
        <w:t xml:space="preserve"> | </w:t>
      </w:r>
      <w:r w:rsidR="00014563" w:rsidRPr="00C87959">
        <w:rPr>
          <w:sz w:val="18"/>
          <w:szCs w:val="18"/>
        </w:rPr>
        <w:t xml:space="preserve">Director, Product Development (MRI Software after acquisition) </w:t>
      </w:r>
    </w:p>
    <w:p w14:paraId="7044018E" w14:textId="0B1DE727" w:rsidR="00014563" w:rsidRPr="002149DE" w:rsidRDefault="00C1550E" w:rsidP="00014563">
      <w:pPr>
        <w:ind w:left="3"/>
        <w:rPr>
          <w:color w:val="0070C0"/>
        </w:rPr>
      </w:pPr>
      <w:r>
        <w:rPr>
          <w:noProof/>
        </w:rPr>
        <w:drawing>
          <wp:anchor distT="0" distB="0" distL="114300" distR="114300" simplePos="0" relativeHeight="251662336" behindDoc="1" locked="0" layoutInCell="1" allowOverlap="1" wp14:anchorId="508ABFF1" wp14:editId="399C7561">
            <wp:simplePos x="0" y="0"/>
            <wp:positionH relativeFrom="column">
              <wp:posOffset>4795520</wp:posOffset>
            </wp:positionH>
            <wp:positionV relativeFrom="paragraph">
              <wp:posOffset>462915</wp:posOffset>
            </wp:positionV>
            <wp:extent cx="920750" cy="1993265"/>
            <wp:effectExtent l="0" t="0" r="635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0258.PN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920750" cy="1993265"/>
                    </a:xfrm>
                    <a:prstGeom prst="rect">
                      <a:avLst/>
                    </a:prstGeom>
                  </pic:spPr>
                </pic:pic>
              </a:graphicData>
            </a:graphic>
            <wp14:sizeRelH relativeFrom="page">
              <wp14:pctWidth>0</wp14:pctWidth>
            </wp14:sizeRelH>
            <wp14:sizeRelV relativeFrom="page">
              <wp14:pctHeight>0</wp14:pctHeight>
            </wp14:sizeRelV>
          </wp:anchor>
        </w:drawing>
      </w:r>
      <w:r w:rsidR="00014563" w:rsidRPr="002149DE">
        <w:rPr>
          <w:b/>
          <w:bCs/>
          <w:color w:val="0070C0"/>
        </w:rPr>
        <w:t>Key Technologies:</w:t>
      </w:r>
      <w:r w:rsidR="00014563" w:rsidRPr="002149DE">
        <w:rPr>
          <w:color w:val="0070C0"/>
        </w:rPr>
        <w:t xml:space="preserve"> </w:t>
      </w:r>
      <w:r w:rsidR="00014563">
        <w:rPr>
          <w:color w:val="0070C0"/>
        </w:rPr>
        <w:t xml:space="preserve">Python/Django on CentOS Linux for AWS deploy, Objective-C (for iOS development), C# .NET Services, ASP.NET, </w:t>
      </w:r>
      <w:proofErr w:type="spellStart"/>
      <w:r w:rsidR="00014563">
        <w:rPr>
          <w:color w:val="0070C0"/>
        </w:rPr>
        <w:t>JQuery</w:t>
      </w:r>
      <w:proofErr w:type="spellEnd"/>
      <w:r w:rsidR="00014563">
        <w:rPr>
          <w:color w:val="0070C0"/>
        </w:rPr>
        <w:t>, T-SQL, SQL Server 2014</w:t>
      </w:r>
      <w:r w:rsidR="00BE466E">
        <w:rPr>
          <w:color w:val="0070C0"/>
        </w:rPr>
        <w:t>, PostgreSQL</w:t>
      </w:r>
      <w:r w:rsidR="008523D7">
        <w:rPr>
          <w:color w:val="0070C0"/>
        </w:rPr>
        <w:t>, Jira, TFS, Git</w:t>
      </w:r>
      <w:r w:rsidR="00122619">
        <w:rPr>
          <w:color w:val="0070C0"/>
        </w:rPr>
        <w:t>, Ionic</w:t>
      </w:r>
    </w:p>
    <w:p w14:paraId="101113EB" w14:textId="11191A98" w:rsidR="00F52A00" w:rsidRDefault="00014563" w:rsidP="00F52A00">
      <w:pPr>
        <w:pStyle w:val="ListBullet"/>
      </w:pPr>
      <w:r>
        <w:t xml:space="preserve">Managed 2 teams </w:t>
      </w:r>
      <w:r w:rsidR="00BE466E">
        <w:t>of developers and QA</w:t>
      </w:r>
      <w:r w:rsidR="00F52A00">
        <w:t>.</w:t>
      </w:r>
    </w:p>
    <w:p w14:paraId="7512FC8F" w14:textId="37CEFBF0" w:rsidR="00014563" w:rsidRDefault="00014563" w:rsidP="00014563">
      <w:pPr>
        <w:pStyle w:val="ListBullet"/>
      </w:pPr>
      <w:r>
        <w:t>Development of telephony SaaS platform as a communication platform for multifamily residences</w:t>
      </w:r>
      <w:r w:rsidR="00122619">
        <w:t xml:space="preserve"> including outbound and inbound email, SMS text and phone communication.</w:t>
      </w:r>
    </w:p>
    <w:p w14:paraId="56778CD0" w14:textId="0E3944C0" w:rsidR="00014563" w:rsidRDefault="00122619" w:rsidP="00014563">
      <w:pPr>
        <w:pStyle w:val="ListBullet"/>
      </w:pPr>
      <w:r>
        <w:t>P</w:t>
      </w:r>
      <w:r w:rsidR="00715B7E">
        <w:t xml:space="preserve">rototype of </w:t>
      </w:r>
      <w:r>
        <w:t xml:space="preserve">mobile hybrid </w:t>
      </w:r>
      <w:r w:rsidR="00715B7E">
        <w:t xml:space="preserve">Resident App </w:t>
      </w:r>
      <w:r>
        <w:t>to be used as customer portal</w:t>
      </w:r>
      <w:r w:rsidR="00715B7E">
        <w:t>.</w:t>
      </w:r>
    </w:p>
    <w:p w14:paraId="164776D8" w14:textId="04596CA7" w:rsidR="00715B7E" w:rsidRDefault="00715B7E" w:rsidP="00014563">
      <w:pPr>
        <w:pStyle w:val="ListBullet"/>
      </w:pPr>
      <w:r>
        <w:t>MRI Software complete rebrand</w:t>
      </w:r>
      <w:r w:rsidR="00BE466E">
        <w:t xml:space="preserve"> involving front-end + mobile rewrite.</w:t>
      </w:r>
    </w:p>
    <w:p w14:paraId="0FC26B45" w14:textId="1DBB63F6" w:rsidR="00BE466E" w:rsidRDefault="00BE466E" w:rsidP="00014563">
      <w:pPr>
        <w:pStyle w:val="ListBullet"/>
      </w:pPr>
      <w:r>
        <w:t>Was sole developer of iOS app (pictured to the right) for three years.</w:t>
      </w:r>
    </w:p>
    <w:p w14:paraId="1F91B642" w14:textId="77777777" w:rsidR="00F52A00" w:rsidRDefault="00F52A00" w:rsidP="00F52A00">
      <w:pPr>
        <w:pStyle w:val="ListBullet"/>
        <w:numPr>
          <w:ilvl w:val="0"/>
          <w:numId w:val="0"/>
        </w:numPr>
      </w:pPr>
    </w:p>
    <w:p w14:paraId="1D38DA3A" w14:textId="50CD536F" w:rsidR="00BE466E" w:rsidRPr="002149DE" w:rsidRDefault="00BE466E" w:rsidP="00BE466E">
      <w:pPr>
        <w:rPr>
          <w:color w:val="000000" w:themeColor="text1"/>
        </w:rPr>
      </w:pPr>
      <w:r w:rsidRPr="00F52A00">
        <w:rPr>
          <w:rFonts w:ascii="Arial" w:hAnsi="Arial" w:cs="Arial"/>
          <w:b/>
          <w:bCs/>
          <w:color w:val="000000" w:themeColor="text1"/>
        </w:rPr>
        <w:t>Amplify Learning, NY and GA</w:t>
      </w:r>
      <w:r w:rsidR="00122619">
        <w:rPr>
          <w:color w:val="000000" w:themeColor="text1"/>
        </w:rPr>
        <w:t xml:space="preserve">      </w:t>
      </w:r>
      <w:proofErr w:type="gramStart"/>
      <w:r w:rsidR="00122619">
        <w:rPr>
          <w:color w:val="000000" w:themeColor="text1"/>
        </w:rPr>
        <w:t xml:space="preserve">   (</w:t>
      </w:r>
      <w:proofErr w:type="gramEnd"/>
      <w:r w:rsidR="00E94AD4">
        <w:rPr>
          <w:color w:val="000000" w:themeColor="text1"/>
        </w:rPr>
        <w:t xml:space="preserve">B2G - </w:t>
      </w:r>
      <w:r w:rsidR="00122619">
        <w:rPr>
          <w:color w:val="000000" w:themeColor="text1"/>
        </w:rPr>
        <w:t>Creators of tablet-based educational software and curriculum)</w:t>
      </w:r>
    </w:p>
    <w:p w14:paraId="42C1A4D5" w14:textId="04792186" w:rsidR="00C87959" w:rsidRDefault="00C87959" w:rsidP="00BE466E">
      <w:r>
        <w:t>May, 2012 – December, 2015</w:t>
      </w:r>
    </w:p>
    <w:p w14:paraId="184D3B72" w14:textId="5ED958E7" w:rsidR="00BE466E" w:rsidRPr="00C87959" w:rsidRDefault="00BE466E" w:rsidP="00BE466E">
      <w:pPr>
        <w:rPr>
          <w:sz w:val="18"/>
          <w:szCs w:val="18"/>
        </w:rPr>
      </w:pPr>
      <w:r w:rsidRPr="00C87959">
        <w:rPr>
          <w:sz w:val="18"/>
          <w:szCs w:val="18"/>
        </w:rPr>
        <w:t>Director, Software Engineering</w:t>
      </w:r>
      <w:r w:rsidR="00C87959" w:rsidRPr="00C87959">
        <w:rPr>
          <w:sz w:val="18"/>
          <w:szCs w:val="18"/>
        </w:rPr>
        <w:t xml:space="preserve"> | </w:t>
      </w:r>
      <w:r w:rsidRPr="00C87959">
        <w:rPr>
          <w:sz w:val="18"/>
          <w:szCs w:val="18"/>
        </w:rPr>
        <w:t xml:space="preserve">Senior Director, Software Engineering </w:t>
      </w:r>
      <w:r w:rsidR="00C87959" w:rsidRPr="00C87959">
        <w:rPr>
          <w:sz w:val="18"/>
          <w:szCs w:val="18"/>
        </w:rPr>
        <w:t xml:space="preserve">| </w:t>
      </w:r>
      <w:r w:rsidRPr="00C87959">
        <w:rPr>
          <w:sz w:val="18"/>
          <w:szCs w:val="18"/>
        </w:rPr>
        <w:t xml:space="preserve">Executive Director, Software Engineering </w:t>
      </w:r>
    </w:p>
    <w:p w14:paraId="336D7B54" w14:textId="1C79E0C1" w:rsidR="00BE466E" w:rsidRDefault="00BE466E" w:rsidP="00BE466E">
      <w:pPr>
        <w:ind w:left="3"/>
        <w:rPr>
          <w:color w:val="0070C0"/>
        </w:rPr>
      </w:pPr>
      <w:r w:rsidRPr="002149DE">
        <w:rPr>
          <w:b/>
          <w:bCs/>
          <w:color w:val="0070C0"/>
        </w:rPr>
        <w:t>Key Technologies:</w:t>
      </w:r>
      <w:r w:rsidRPr="002149DE">
        <w:rPr>
          <w:color w:val="0070C0"/>
        </w:rPr>
        <w:t xml:space="preserve"> </w:t>
      </w:r>
      <w:r>
        <w:rPr>
          <w:color w:val="0070C0"/>
        </w:rPr>
        <w:t xml:space="preserve">Android </w:t>
      </w:r>
      <w:r w:rsidR="008523D7">
        <w:rPr>
          <w:color w:val="0070C0"/>
        </w:rPr>
        <w:t xml:space="preserve">native </w:t>
      </w:r>
      <w:r>
        <w:rPr>
          <w:color w:val="0070C0"/>
        </w:rPr>
        <w:t>Java, Java back end on AWS</w:t>
      </w:r>
      <w:r w:rsidR="008523D7">
        <w:rPr>
          <w:color w:val="0070C0"/>
        </w:rPr>
        <w:t xml:space="preserve"> (Linux)</w:t>
      </w:r>
      <w:r>
        <w:rPr>
          <w:color w:val="0070C0"/>
        </w:rPr>
        <w:t xml:space="preserve">, PostgreSQL, </w:t>
      </w:r>
      <w:r w:rsidR="008523D7">
        <w:rPr>
          <w:color w:val="0070C0"/>
        </w:rPr>
        <w:t xml:space="preserve">Hadoop, </w:t>
      </w:r>
      <w:r>
        <w:rPr>
          <w:color w:val="0070C0"/>
        </w:rPr>
        <w:t>Chef, Ansible, Unity game engin</w:t>
      </w:r>
      <w:r w:rsidR="008523D7">
        <w:rPr>
          <w:color w:val="0070C0"/>
        </w:rPr>
        <w:t>e, Java microservices</w:t>
      </w:r>
    </w:p>
    <w:p w14:paraId="202EF80A" w14:textId="6B6886C6" w:rsidR="008523D7" w:rsidRPr="008523D7" w:rsidRDefault="008523D7" w:rsidP="008523D7">
      <w:pPr>
        <w:pStyle w:val="ListBullet"/>
        <w:numPr>
          <w:ilvl w:val="0"/>
          <w:numId w:val="0"/>
        </w:numPr>
        <w:ind w:left="216" w:hanging="216"/>
        <w:rPr>
          <w:b/>
          <w:bCs/>
        </w:rPr>
      </w:pPr>
      <w:r w:rsidRPr="008523D7">
        <w:rPr>
          <w:b/>
          <w:bCs/>
        </w:rPr>
        <w:t>Brooklyn:</w:t>
      </w:r>
    </w:p>
    <w:p w14:paraId="483B1246" w14:textId="557850E5" w:rsidR="00BE466E" w:rsidRDefault="00BE466E" w:rsidP="008523D7">
      <w:pPr>
        <w:pStyle w:val="ListBullet"/>
      </w:pPr>
      <w:r>
        <w:t xml:space="preserve">Managed </w:t>
      </w:r>
      <w:r w:rsidR="008523D7">
        <w:t>7</w:t>
      </w:r>
      <w:r>
        <w:t xml:space="preserve"> teams (</w:t>
      </w:r>
      <w:r w:rsidR="008523D7">
        <w:t>Educational Games, 4 Science teams for virtual labs (Unity), 2 ELA teams – “Quests”)</w:t>
      </w:r>
    </w:p>
    <w:p w14:paraId="03C45722" w14:textId="6662C535" w:rsidR="008523D7" w:rsidRDefault="008523D7" w:rsidP="008523D7">
      <w:pPr>
        <w:pStyle w:val="ListBullet"/>
      </w:pPr>
      <w:r>
        <w:t>Delivered Android platform for 1</w:t>
      </w:r>
      <w:r w:rsidRPr="008523D7">
        <w:rPr>
          <w:vertAlign w:val="superscript"/>
        </w:rPr>
        <w:t>st</w:t>
      </w:r>
      <w:r>
        <w:t xml:space="preserve"> iteration of the delivery infrastructure.</w:t>
      </w:r>
    </w:p>
    <w:p w14:paraId="7634703F" w14:textId="4C3164CB" w:rsidR="008523D7" w:rsidRDefault="008523D7" w:rsidP="008523D7">
      <w:pPr>
        <w:pStyle w:val="ListBullet"/>
      </w:pPr>
      <w:r>
        <w:t>Delivered pipeline of curriculum-based Science lab simulations (</w:t>
      </w:r>
      <w:r w:rsidR="00E94AD4">
        <w:t xml:space="preserve">designed and built </w:t>
      </w:r>
      <w:r>
        <w:t>like video games).</w:t>
      </w:r>
    </w:p>
    <w:p w14:paraId="233A4D97" w14:textId="59DBC200" w:rsidR="006D5138" w:rsidRDefault="008523D7" w:rsidP="006D5138">
      <w:pPr>
        <w:pStyle w:val="ListBullet"/>
      </w:pPr>
      <w:r>
        <w:t xml:space="preserve">Delivered pipeline of </w:t>
      </w:r>
      <w:r w:rsidR="006D5138">
        <w:t>“</w:t>
      </w:r>
      <w:r>
        <w:t>Quests</w:t>
      </w:r>
      <w:r w:rsidR="006D5138">
        <w:t>”</w:t>
      </w:r>
      <w:r>
        <w:t xml:space="preserve"> </w:t>
      </w:r>
      <w:r w:rsidR="006D5138">
        <w:t>–</w:t>
      </w:r>
      <w:r>
        <w:t xml:space="preserve"> </w:t>
      </w:r>
      <w:r w:rsidR="006D5138">
        <w:t>immersive augmented reality applications to make books come alive.</w:t>
      </w:r>
    </w:p>
    <w:p w14:paraId="5D231ABF" w14:textId="2FF0E193" w:rsidR="006D5138" w:rsidRPr="006D5138" w:rsidRDefault="006D5138" w:rsidP="006D5138">
      <w:pPr>
        <w:pStyle w:val="ListBullet"/>
        <w:numPr>
          <w:ilvl w:val="0"/>
          <w:numId w:val="0"/>
        </w:numPr>
        <w:ind w:left="216" w:hanging="216"/>
        <w:rPr>
          <w:b/>
          <w:bCs/>
        </w:rPr>
      </w:pPr>
      <w:r w:rsidRPr="006D5138">
        <w:rPr>
          <w:b/>
          <w:bCs/>
        </w:rPr>
        <w:t>Georgia:</w:t>
      </w:r>
    </w:p>
    <w:p w14:paraId="33D52C4A" w14:textId="504482DB" w:rsidR="004F37A7" w:rsidRDefault="006D5138" w:rsidP="006D5138">
      <w:pPr>
        <w:pStyle w:val="ListBullet"/>
      </w:pPr>
      <w:r>
        <w:t>After our senior director left to pursue other interests, I was promoted to the leader of the Atlanta team.</w:t>
      </w:r>
    </w:p>
    <w:p w14:paraId="6F5CDE80" w14:textId="7F30A3C9" w:rsidR="006D5138" w:rsidRDefault="007C1ABE" w:rsidP="006D5138">
      <w:pPr>
        <w:pStyle w:val="ListBullet"/>
      </w:pPr>
      <w:r>
        <w:t>Led</w:t>
      </w:r>
      <w:r w:rsidR="006D5138">
        <w:t xml:space="preserve"> 7 teams (eBook reader, security, t3 support, and 4 infrastructure teams).  52 in org including </w:t>
      </w:r>
      <w:r w:rsidR="006D5138">
        <w:tab/>
        <w:t>QA.</w:t>
      </w:r>
    </w:p>
    <w:p w14:paraId="3FC98A17" w14:textId="38014BA4" w:rsidR="006D5138" w:rsidRDefault="006D5138" w:rsidP="006D5138">
      <w:pPr>
        <w:pStyle w:val="ListBullet"/>
      </w:pPr>
      <w:r>
        <w:t>Delivered web version of infrastructure to production (after pivoting off of earlier</w:t>
      </w:r>
      <w:r w:rsidR="00E94AD4">
        <w:t xml:space="preserve"> native</w:t>
      </w:r>
      <w:r>
        <w:t xml:space="preserve"> Android stack).</w:t>
      </w:r>
    </w:p>
    <w:p w14:paraId="22B86B86" w14:textId="36102A83" w:rsidR="006D5138" w:rsidRDefault="006D5138" w:rsidP="006D5138">
      <w:pPr>
        <w:pStyle w:val="ListBullet"/>
      </w:pPr>
      <w:r>
        <w:t xml:space="preserve">Significant enhancements to </w:t>
      </w:r>
      <w:proofErr w:type="spellStart"/>
      <w:r>
        <w:t>eReader</w:t>
      </w:r>
      <w:proofErr w:type="spellEnd"/>
      <w:r>
        <w:t xml:space="preserve"> to enable CKLA</w:t>
      </w:r>
      <w:r w:rsidR="00E94AD4">
        <w:t xml:space="preserve"> curriculum</w:t>
      </w:r>
      <w:r>
        <w:t xml:space="preserve"> and graphic novel books.</w:t>
      </w:r>
    </w:p>
    <w:p w14:paraId="4A51AFC1" w14:textId="75F2623F" w:rsidR="006D5138" w:rsidRDefault="006D5138" w:rsidP="006D5138">
      <w:pPr>
        <w:pStyle w:val="ListBullet"/>
      </w:pPr>
      <w:r>
        <w:t>Significant improvements to security infrastructure to limit access to PII and enabling FIPS compliance.</w:t>
      </w:r>
    </w:p>
    <w:p w14:paraId="6EB010DB" w14:textId="2A24C0F5" w:rsidR="006D5138" w:rsidRDefault="006D5138" w:rsidP="006D5138">
      <w:pPr>
        <w:pStyle w:val="ListBullet"/>
        <w:numPr>
          <w:ilvl w:val="0"/>
          <w:numId w:val="0"/>
        </w:numPr>
      </w:pPr>
    </w:p>
    <w:p w14:paraId="4F884762" w14:textId="73B44225" w:rsidR="006D5138" w:rsidRPr="00F37E55" w:rsidRDefault="006D5138" w:rsidP="006D5138">
      <w:pPr>
        <w:pStyle w:val="Heading1"/>
        <w:rPr>
          <w:rFonts w:ascii="Times New Roman" w:eastAsia="Times New Roman" w:hAnsi="Times New Roman" w:cs="Times New Roman"/>
          <w:color w:val="auto"/>
          <w:szCs w:val="24"/>
        </w:rPr>
      </w:pPr>
      <w:r>
        <w:t>Management Experience</w:t>
      </w:r>
    </w:p>
    <w:p w14:paraId="3A275497" w14:textId="5B88063D" w:rsidR="006D5138" w:rsidRPr="002149DE" w:rsidRDefault="007C1ABE" w:rsidP="006D5138">
      <w:pPr>
        <w:rPr>
          <w:color w:val="000000" w:themeColor="text1"/>
        </w:rPr>
      </w:pPr>
      <w:r w:rsidRPr="00C87959">
        <w:rPr>
          <w:rFonts w:ascii="Arial" w:hAnsi="Arial" w:cs="Arial"/>
          <w:b/>
          <w:bCs/>
          <w:color w:val="000000" w:themeColor="text1"/>
        </w:rPr>
        <w:t>TMX Finance</w:t>
      </w:r>
      <w:r w:rsidR="006D5138" w:rsidRPr="00C87959">
        <w:rPr>
          <w:rFonts w:ascii="Arial" w:hAnsi="Arial" w:cs="Arial"/>
          <w:b/>
          <w:bCs/>
          <w:color w:val="000000" w:themeColor="text1"/>
        </w:rPr>
        <w:t xml:space="preserve">, </w:t>
      </w:r>
      <w:r w:rsidRPr="00C87959">
        <w:rPr>
          <w:rFonts w:ascii="Arial" w:hAnsi="Arial" w:cs="Arial"/>
          <w:b/>
          <w:bCs/>
          <w:color w:val="000000" w:themeColor="text1"/>
        </w:rPr>
        <w:t>Alpharetta GA</w:t>
      </w:r>
      <w:r w:rsidR="00122619" w:rsidRPr="00C87959">
        <w:rPr>
          <w:rFonts w:ascii="Arial" w:hAnsi="Arial" w:cs="Arial"/>
          <w:b/>
          <w:bCs/>
          <w:color w:val="000000" w:themeColor="text1"/>
        </w:rPr>
        <w:t xml:space="preserve">            </w:t>
      </w:r>
      <w:r w:rsidR="00E94AD4" w:rsidRPr="00C87959">
        <w:rPr>
          <w:rFonts w:ascii="Arial" w:hAnsi="Arial" w:cs="Arial"/>
          <w:b/>
          <w:bCs/>
          <w:color w:val="000000" w:themeColor="text1"/>
        </w:rPr>
        <w:t xml:space="preserve">                                                       </w:t>
      </w:r>
      <w:proofErr w:type="gramStart"/>
      <w:r w:rsidR="00E94AD4" w:rsidRPr="00C87959">
        <w:rPr>
          <w:rFonts w:ascii="Arial" w:hAnsi="Arial" w:cs="Arial"/>
          <w:b/>
          <w:bCs/>
          <w:color w:val="000000" w:themeColor="text1"/>
        </w:rPr>
        <w:t xml:space="preserve">  </w:t>
      </w:r>
      <w:r w:rsidR="00E94AD4" w:rsidRPr="00C87959">
        <w:rPr>
          <w:color w:val="000000" w:themeColor="text1"/>
        </w:rPr>
        <w:t xml:space="preserve"> </w:t>
      </w:r>
      <w:r w:rsidR="00E94AD4">
        <w:rPr>
          <w:color w:val="000000" w:themeColor="text1"/>
        </w:rPr>
        <w:t>(</w:t>
      </w:r>
      <w:proofErr w:type="gramEnd"/>
      <w:r w:rsidR="00E94AD4">
        <w:rPr>
          <w:color w:val="000000" w:themeColor="text1"/>
        </w:rPr>
        <w:t xml:space="preserve">B2C </w:t>
      </w:r>
      <w:r w:rsidR="00191E6C">
        <w:rPr>
          <w:color w:val="000000" w:themeColor="text1"/>
        </w:rPr>
        <w:t xml:space="preserve">- </w:t>
      </w:r>
      <w:r w:rsidR="00E94AD4">
        <w:rPr>
          <w:color w:val="000000" w:themeColor="text1"/>
        </w:rPr>
        <w:t>Subprime auto lender)</w:t>
      </w:r>
    </w:p>
    <w:p w14:paraId="11E50478" w14:textId="1FE3F5E6" w:rsidR="006D5138" w:rsidRPr="00C87959" w:rsidRDefault="00C87959" w:rsidP="006D5138">
      <w:r w:rsidRPr="00C87959">
        <w:t>Development Manager |</w:t>
      </w:r>
      <w:r>
        <w:t xml:space="preserve"> March, 2010 – May, 2012 </w:t>
      </w:r>
    </w:p>
    <w:p w14:paraId="19E91A61" w14:textId="4EB0304F" w:rsidR="006D5138" w:rsidRPr="002149DE" w:rsidRDefault="006D5138" w:rsidP="006D5138">
      <w:pPr>
        <w:ind w:left="3"/>
        <w:rPr>
          <w:color w:val="0070C0"/>
        </w:rPr>
      </w:pPr>
      <w:r w:rsidRPr="002149DE">
        <w:rPr>
          <w:b/>
          <w:bCs/>
          <w:color w:val="0070C0"/>
        </w:rPr>
        <w:t>Key Technologies:</w:t>
      </w:r>
      <w:r w:rsidRPr="002149DE">
        <w:rPr>
          <w:color w:val="0070C0"/>
        </w:rPr>
        <w:t xml:space="preserve"> </w:t>
      </w:r>
      <w:r w:rsidR="007C1ABE">
        <w:rPr>
          <w:color w:val="0070C0"/>
        </w:rPr>
        <w:t>C# .NET, WinForms, SQL Server, T-SQL, Microsoft’s MVC Framework, TFS, Jira</w:t>
      </w:r>
    </w:p>
    <w:p w14:paraId="5F0B4CA5" w14:textId="6424E3A3" w:rsidR="006D5138" w:rsidRDefault="007C1ABE" w:rsidP="007C1ABE">
      <w:pPr>
        <w:pStyle w:val="ListBullet"/>
      </w:pPr>
      <w:r>
        <w:t>Managed 3 teams (Equity Auto Loan Product, Atlas (new architecture) T3 support team, Atlas Cash Management development team).</w:t>
      </w:r>
    </w:p>
    <w:p w14:paraId="763DC911" w14:textId="7719ED33" w:rsidR="007C1ABE" w:rsidRDefault="007C1ABE" w:rsidP="007C1ABE">
      <w:pPr>
        <w:pStyle w:val="ListBullet"/>
      </w:pPr>
      <w:r>
        <w:t>Delivered cash management functionality to manage cash in stores and reduce the trip to the banks on time and on budget.</w:t>
      </w:r>
    </w:p>
    <w:p w14:paraId="38ADC107" w14:textId="517D0E7B" w:rsidR="007C1ABE" w:rsidRDefault="007C1ABE" w:rsidP="007C1ABE">
      <w:pPr>
        <w:pStyle w:val="ListBullet"/>
      </w:pPr>
      <w:r>
        <w:t xml:space="preserve">Delivered 10 on-time releases </w:t>
      </w:r>
      <w:r w:rsidR="00C87959">
        <w:t xml:space="preserve">(none late) </w:t>
      </w:r>
      <w:r>
        <w:t>of Equity Auto Loan product over a 20-month period.</w:t>
      </w:r>
    </w:p>
    <w:p w14:paraId="364C311D" w14:textId="2F72B598" w:rsidR="007C1ABE" w:rsidRDefault="007C1ABE" w:rsidP="007C1ABE">
      <w:pPr>
        <w:pStyle w:val="ListBullet"/>
      </w:pPr>
      <w:r>
        <w:t>Delivered accounting reports to GA state each month accurate to the $.01.</w:t>
      </w:r>
    </w:p>
    <w:p w14:paraId="2168674A" w14:textId="77777777" w:rsidR="00C87959" w:rsidRDefault="00C87959" w:rsidP="007C1ABE">
      <w:pPr>
        <w:rPr>
          <w:b/>
          <w:bCs/>
          <w:color w:val="000000" w:themeColor="text1"/>
        </w:rPr>
      </w:pPr>
    </w:p>
    <w:p w14:paraId="7CF74D84" w14:textId="24CEB2B4" w:rsidR="007C1ABE" w:rsidRPr="002149DE" w:rsidRDefault="007C1ABE" w:rsidP="007C1ABE">
      <w:pPr>
        <w:rPr>
          <w:color w:val="000000" w:themeColor="text1"/>
        </w:rPr>
      </w:pPr>
      <w:r w:rsidRPr="002276A2">
        <w:rPr>
          <w:rFonts w:ascii="Arial" w:hAnsi="Arial" w:cs="Arial"/>
          <w:b/>
          <w:bCs/>
          <w:color w:val="000000" w:themeColor="text1"/>
        </w:rPr>
        <w:t>Hewlett Packard, Alpharetta, GA</w:t>
      </w:r>
      <w:r w:rsidR="00E94AD4">
        <w:rPr>
          <w:color w:val="000000" w:themeColor="text1"/>
        </w:rPr>
        <w:t xml:space="preserve">                 </w:t>
      </w:r>
      <w:r w:rsidR="002276A2">
        <w:rPr>
          <w:color w:val="000000" w:themeColor="text1"/>
        </w:rPr>
        <w:t xml:space="preserve">       </w:t>
      </w:r>
      <w:proofErr w:type="gramStart"/>
      <w:r w:rsidR="002276A2">
        <w:rPr>
          <w:color w:val="000000" w:themeColor="text1"/>
        </w:rPr>
        <w:t xml:space="preserve">  </w:t>
      </w:r>
      <w:r w:rsidR="00E94AD4">
        <w:rPr>
          <w:color w:val="000000" w:themeColor="text1"/>
        </w:rPr>
        <w:t xml:space="preserve"> (</w:t>
      </w:r>
      <w:proofErr w:type="gramEnd"/>
      <w:r w:rsidR="00E94AD4">
        <w:rPr>
          <w:color w:val="000000" w:themeColor="text1"/>
        </w:rPr>
        <w:t xml:space="preserve">B2B – Creators and sellers of </w:t>
      </w:r>
      <w:r w:rsidR="002276A2">
        <w:rPr>
          <w:color w:val="000000" w:themeColor="text1"/>
        </w:rPr>
        <w:t>web</w:t>
      </w:r>
      <w:r w:rsidR="00E94AD4">
        <w:rPr>
          <w:color w:val="000000" w:themeColor="text1"/>
        </w:rPr>
        <w:t xml:space="preserve"> </w:t>
      </w:r>
      <w:r w:rsidR="002276A2">
        <w:rPr>
          <w:color w:val="000000" w:themeColor="text1"/>
        </w:rPr>
        <w:t>security</w:t>
      </w:r>
      <w:r w:rsidR="00E94AD4">
        <w:rPr>
          <w:color w:val="000000" w:themeColor="text1"/>
        </w:rPr>
        <w:t xml:space="preserve"> software)</w:t>
      </w:r>
    </w:p>
    <w:p w14:paraId="3665B697" w14:textId="3B8B1937" w:rsidR="007C1ABE" w:rsidRDefault="007C1ABE" w:rsidP="007C1ABE">
      <w:r>
        <w:t>Manager</w:t>
      </w:r>
      <w:r w:rsidR="00ED6C5A">
        <w:t xml:space="preserve"> II</w:t>
      </w:r>
      <w:r>
        <w:t xml:space="preserve"> | </w:t>
      </w:r>
      <w:r w:rsidR="008E6791">
        <w:t>July</w:t>
      </w:r>
      <w:r>
        <w:t>, 20</w:t>
      </w:r>
      <w:r w:rsidR="008E6791">
        <w:t>07</w:t>
      </w:r>
      <w:r>
        <w:t xml:space="preserve"> – </w:t>
      </w:r>
      <w:r w:rsidR="008E6791">
        <w:t>February</w:t>
      </w:r>
      <w:r>
        <w:t xml:space="preserve">, </w:t>
      </w:r>
      <w:r w:rsidR="008E6791">
        <w:t>2010</w:t>
      </w:r>
    </w:p>
    <w:p w14:paraId="46EC7B05" w14:textId="5AD88461" w:rsidR="008E6791" w:rsidRDefault="007C1ABE" w:rsidP="008E6791">
      <w:pPr>
        <w:ind w:left="3"/>
        <w:rPr>
          <w:color w:val="0070C0"/>
        </w:rPr>
      </w:pPr>
      <w:r w:rsidRPr="002149DE">
        <w:rPr>
          <w:b/>
          <w:bCs/>
          <w:color w:val="0070C0"/>
        </w:rPr>
        <w:t>Key Technologies:</w:t>
      </w:r>
      <w:r w:rsidRPr="002149DE">
        <w:rPr>
          <w:color w:val="0070C0"/>
        </w:rPr>
        <w:t xml:space="preserve"> </w:t>
      </w:r>
      <w:r>
        <w:rPr>
          <w:color w:val="0070C0"/>
        </w:rPr>
        <w:t xml:space="preserve">C# .NET, </w:t>
      </w:r>
      <w:r w:rsidR="00ED6C5A">
        <w:rPr>
          <w:color w:val="0070C0"/>
        </w:rPr>
        <w:t>WPF, Win</w:t>
      </w:r>
      <w:r w:rsidR="00E94AD4">
        <w:rPr>
          <w:color w:val="0070C0"/>
        </w:rPr>
        <w:t>F</w:t>
      </w:r>
      <w:r w:rsidR="00ED6C5A">
        <w:rPr>
          <w:color w:val="0070C0"/>
        </w:rPr>
        <w:t>orms, SQL Server, T-SQL, .NET CLI Bytecode Analysis</w:t>
      </w:r>
    </w:p>
    <w:p w14:paraId="53692A70" w14:textId="3F5B6277" w:rsidR="007C1ABE" w:rsidRDefault="007C1ABE" w:rsidP="008E6791">
      <w:pPr>
        <w:pStyle w:val="ListBullet"/>
      </w:pPr>
      <w:r>
        <w:t xml:space="preserve">Managed </w:t>
      </w:r>
      <w:r w:rsidR="00ED6C5A">
        <w:t>4</w:t>
      </w:r>
      <w:r>
        <w:t xml:space="preserve"> </w:t>
      </w:r>
      <w:r w:rsidR="00ED6C5A">
        <w:t xml:space="preserve">product </w:t>
      </w:r>
      <w:r>
        <w:t>teams (</w:t>
      </w:r>
      <w:r w:rsidR="00ED6C5A">
        <w:t>QAInspect, DevInspect .NET, DevInspect Java, then WebInspect)</w:t>
      </w:r>
      <w:r w:rsidR="00E94AD4">
        <w:t>.</w:t>
      </w:r>
    </w:p>
    <w:p w14:paraId="4324E1C4" w14:textId="527ACF53" w:rsidR="00ED6C5A" w:rsidRDefault="00ED6C5A" w:rsidP="00ED6C5A">
      <w:pPr>
        <w:pStyle w:val="ListBullet"/>
      </w:pPr>
      <w:r>
        <w:t>The product was a very sophisticated Dynamic Analysis scanner for websites to detect vulnerabilities.</w:t>
      </w:r>
    </w:p>
    <w:p w14:paraId="1F8BCE9E" w14:textId="7E4F4C09" w:rsidR="00ED6C5A" w:rsidRDefault="00ED6C5A" w:rsidP="00ED6C5A">
      <w:pPr>
        <w:pStyle w:val="ListBullet"/>
      </w:pPr>
      <w:r>
        <w:t>Delivered 5 shrink-wrapped software releases on time and on budget, 1 release was late.</w:t>
      </w:r>
    </w:p>
    <w:p w14:paraId="33B4AE7A" w14:textId="5E4558CE" w:rsidR="00ED6C5A" w:rsidRDefault="00ED6C5A" w:rsidP="00ED6C5A">
      <w:pPr>
        <w:pStyle w:val="ListBullet"/>
      </w:pPr>
      <w:r>
        <w:t>Facilitated Agile Scrum adoption.</w:t>
      </w:r>
    </w:p>
    <w:p w14:paraId="256CC535" w14:textId="77777777" w:rsidR="00465167" w:rsidRDefault="00465167" w:rsidP="00465167">
      <w:pPr>
        <w:pStyle w:val="ListBullet"/>
        <w:numPr>
          <w:ilvl w:val="0"/>
          <w:numId w:val="0"/>
        </w:numPr>
      </w:pPr>
    </w:p>
    <w:p w14:paraId="48318CD1" w14:textId="596B4EA0" w:rsidR="00465167" w:rsidRDefault="00465167" w:rsidP="00465167">
      <w:pPr>
        <w:pStyle w:val="Heading1"/>
      </w:pPr>
      <w:r>
        <w:t>Individual Contributor Experience / Software Engineer</w:t>
      </w:r>
    </w:p>
    <w:p w14:paraId="7B69A425" w14:textId="54C35973" w:rsidR="00465167" w:rsidRPr="002149DE" w:rsidRDefault="0098228D" w:rsidP="00465167">
      <w:pPr>
        <w:rPr>
          <w:color w:val="000000" w:themeColor="text1"/>
        </w:rPr>
      </w:pPr>
      <w:r w:rsidRPr="00C87959">
        <w:rPr>
          <w:rFonts w:ascii="Arial" w:hAnsi="Arial" w:cs="Arial"/>
          <w:b/>
          <w:bCs/>
          <w:color w:val="000000" w:themeColor="text1"/>
        </w:rPr>
        <w:t>Witness Systems (aka Verint)</w:t>
      </w:r>
      <w:r w:rsidR="00E94AD4" w:rsidRPr="00C87959">
        <w:rPr>
          <w:rFonts w:ascii="Arial" w:hAnsi="Arial" w:cs="Arial"/>
          <w:b/>
          <w:bCs/>
          <w:color w:val="000000" w:themeColor="text1"/>
        </w:rPr>
        <w:t>, Roswell, GA</w:t>
      </w:r>
      <w:r w:rsidR="00E94AD4">
        <w:rPr>
          <w:color w:val="000000" w:themeColor="text1"/>
        </w:rPr>
        <w:t xml:space="preserve"> (B2B – Creators and sellers of telephone recording software)</w:t>
      </w:r>
    </w:p>
    <w:p w14:paraId="1ECB0DAA" w14:textId="28986001" w:rsidR="00465167" w:rsidRDefault="0098228D" w:rsidP="00465167">
      <w:r>
        <w:t>Senior Software Engineer</w:t>
      </w:r>
      <w:r w:rsidR="00465167">
        <w:t xml:space="preserve"> | </w:t>
      </w:r>
      <w:r>
        <w:t>2005-2007</w:t>
      </w:r>
    </w:p>
    <w:p w14:paraId="6ED7EDB9" w14:textId="5B2CD397" w:rsidR="00465167" w:rsidRDefault="00465167" w:rsidP="00465167">
      <w:pPr>
        <w:ind w:left="3"/>
        <w:rPr>
          <w:color w:val="0070C0"/>
        </w:rPr>
      </w:pPr>
      <w:r w:rsidRPr="002149DE">
        <w:rPr>
          <w:b/>
          <w:bCs/>
          <w:color w:val="0070C0"/>
        </w:rPr>
        <w:t>Key Technologies:</w:t>
      </w:r>
      <w:r w:rsidRPr="002149DE">
        <w:rPr>
          <w:color w:val="0070C0"/>
        </w:rPr>
        <w:t xml:space="preserve"> </w:t>
      </w:r>
      <w:r>
        <w:rPr>
          <w:color w:val="0070C0"/>
        </w:rPr>
        <w:t>C</w:t>
      </w:r>
      <w:r w:rsidR="0098228D">
        <w:rPr>
          <w:color w:val="0070C0"/>
        </w:rPr>
        <w:t>++, Windows, RSA Key Management System, AES128 &amp; 256, Skinny IP Protocol</w:t>
      </w:r>
    </w:p>
    <w:p w14:paraId="6CC7D089" w14:textId="1FB8BA18" w:rsidR="00465167" w:rsidRDefault="0098228D" w:rsidP="00465167">
      <w:pPr>
        <w:pStyle w:val="ListBullet"/>
      </w:pPr>
      <w:r>
        <w:t xml:space="preserve">Worked on IP recorder software which integrated with Cisco </w:t>
      </w:r>
      <w:r w:rsidR="00E94AD4">
        <w:t>“</w:t>
      </w:r>
      <w:r>
        <w:t>CallManager</w:t>
      </w:r>
      <w:r w:rsidR="00E94AD4">
        <w:t>”</w:t>
      </w:r>
      <w:r>
        <w:t xml:space="preserve"> and used RSA Keys to re-encrypt sensitive customer data.  This was a PCI-Compliant application.</w:t>
      </w:r>
    </w:p>
    <w:p w14:paraId="0918233E" w14:textId="77777777" w:rsidR="0098228D" w:rsidRDefault="0098228D" w:rsidP="0098228D">
      <w:pPr>
        <w:rPr>
          <w:color w:val="000000" w:themeColor="text1"/>
        </w:rPr>
      </w:pPr>
    </w:p>
    <w:p w14:paraId="5AEF920C" w14:textId="5504D61F" w:rsidR="0098228D" w:rsidRPr="002149DE" w:rsidRDefault="0098228D" w:rsidP="0098228D">
      <w:pPr>
        <w:rPr>
          <w:color w:val="000000" w:themeColor="text1"/>
        </w:rPr>
      </w:pPr>
      <w:proofErr w:type="spellStart"/>
      <w:r w:rsidRPr="00C87959">
        <w:rPr>
          <w:rFonts w:ascii="Arial" w:hAnsi="Arial" w:cs="Arial"/>
          <w:b/>
          <w:bCs/>
          <w:color w:val="000000" w:themeColor="text1"/>
        </w:rPr>
        <w:lastRenderedPageBreak/>
        <w:t>Choicepoint</w:t>
      </w:r>
      <w:proofErr w:type="spellEnd"/>
      <w:r w:rsidRPr="00C87959">
        <w:rPr>
          <w:rFonts w:ascii="Arial" w:hAnsi="Arial" w:cs="Arial"/>
          <w:b/>
          <w:bCs/>
          <w:color w:val="000000" w:themeColor="text1"/>
        </w:rPr>
        <w:t xml:space="preserve"> (aka Lexus Nexis)</w:t>
      </w:r>
      <w:r w:rsidR="00E94AD4" w:rsidRPr="00C87959">
        <w:rPr>
          <w:rFonts w:ascii="Arial" w:hAnsi="Arial" w:cs="Arial"/>
          <w:b/>
          <w:bCs/>
          <w:color w:val="000000" w:themeColor="text1"/>
        </w:rPr>
        <w:t>, Alpharetta, GA</w:t>
      </w:r>
      <w:r w:rsidR="00E94AD4">
        <w:rPr>
          <w:color w:val="000000" w:themeColor="text1"/>
        </w:rPr>
        <w:t xml:space="preserve">   </w:t>
      </w:r>
      <w:proofErr w:type="gramStart"/>
      <w:r w:rsidR="00C87959">
        <w:rPr>
          <w:color w:val="000000" w:themeColor="text1"/>
        </w:rPr>
        <w:t xml:space="preserve">   </w:t>
      </w:r>
      <w:r w:rsidR="00E94AD4">
        <w:rPr>
          <w:color w:val="000000" w:themeColor="text1"/>
        </w:rPr>
        <w:t>(</w:t>
      </w:r>
      <w:proofErr w:type="gramEnd"/>
      <w:r w:rsidR="00E94AD4">
        <w:rPr>
          <w:color w:val="000000" w:themeColor="text1"/>
        </w:rPr>
        <w:t xml:space="preserve">B2B – Sellers of data to </w:t>
      </w:r>
      <w:r w:rsidR="00C87959">
        <w:rPr>
          <w:color w:val="000000" w:themeColor="text1"/>
        </w:rPr>
        <w:t>facilitate</w:t>
      </w:r>
      <w:r w:rsidR="00E94AD4">
        <w:rPr>
          <w:color w:val="000000" w:themeColor="text1"/>
        </w:rPr>
        <w:t xml:space="preserve"> business decisions)  </w:t>
      </w:r>
    </w:p>
    <w:p w14:paraId="33C2B166" w14:textId="1D79FAC5" w:rsidR="0098228D" w:rsidRDefault="0098228D" w:rsidP="0098228D">
      <w:r>
        <w:t>Senior Software Engineer | 2004-2005</w:t>
      </w:r>
    </w:p>
    <w:p w14:paraId="4F1C6421" w14:textId="1D21C8E7" w:rsidR="0098228D" w:rsidRDefault="0098228D" w:rsidP="0098228D">
      <w:pPr>
        <w:ind w:left="3"/>
        <w:rPr>
          <w:color w:val="0070C0"/>
        </w:rPr>
      </w:pPr>
      <w:r w:rsidRPr="002149DE">
        <w:rPr>
          <w:b/>
          <w:bCs/>
          <w:color w:val="0070C0"/>
        </w:rPr>
        <w:t>Key Technologies:</w:t>
      </w:r>
      <w:r w:rsidRPr="002149DE">
        <w:rPr>
          <w:color w:val="0070C0"/>
        </w:rPr>
        <w:t xml:space="preserve"> </w:t>
      </w:r>
      <w:r>
        <w:rPr>
          <w:color w:val="0070C0"/>
        </w:rPr>
        <w:t xml:space="preserve">CGI, Perl, C++, Unix, MySQL DB, HTML </w:t>
      </w:r>
      <w:r w:rsidR="00DF122F">
        <w:rPr>
          <w:color w:val="0070C0"/>
        </w:rPr>
        <w:t>JavaScript</w:t>
      </w:r>
    </w:p>
    <w:p w14:paraId="03178829" w14:textId="2EED7D16" w:rsidR="00465167" w:rsidRDefault="0098228D" w:rsidP="0098228D">
      <w:pPr>
        <w:pStyle w:val="ListBullet"/>
      </w:pPr>
      <w:r>
        <w:t>Developed SaaS web-based employee background check software.  Created ant</w:t>
      </w:r>
      <w:r w:rsidR="00E94AD4">
        <w:t>i</w:t>
      </w:r>
      <w:r>
        <w:t>-fraud data-mining software to catch irregularities in database.</w:t>
      </w:r>
    </w:p>
    <w:p w14:paraId="14E4D204" w14:textId="7B2F2D82" w:rsidR="00ED6C5A" w:rsidRDefault="00ED6C5A" w:rsidP="00465167">
      <w:pPr>
        <w:pStyle w:val="ListBullet"/>
        <w:numPr>
          <w:ilvl w:val="0"/>
          <w:numId w:val="0"/>
        </w:numPr>
        <w:ind w:left="216" w:hanging="216"/>
      </w:pPr>
    </w:p>
    <w:p w14:paraId="11DD3BE4" w14:textId="7D193DF9" w:rsidR="0098228D" w:rsidRPr="002149DE" w:rsidRDefault="0098228D" w:rsidP="0098228D">
      <w:pPr>
        <w:rPr>
          <w:color w:val="000000" w:themeColor="text1"/>
        </w:rPr>
      </w:pPr>
      <w:r w:rsidRPr="00C87959">
        <w:rPr>
          <w:rFonts w:ascii="Arial" w:hAnsi="Arial" w:cs="Arial"/>
          <w:b/>
          <w:bCs/>
          <w:color w:val="000000" w:themeColor="text1"/>
        </w:rPr>
        <w:t>Witness Systems</w:t>
      </w:r>
      <w:r w:rsidR="00E94AD4" w:rsidRPr="00C87959">
        <w:rPr>
          <w:rFonts w:ascii="Arial" w:hAnsi="Arial" w:cs="Arial"/>
          <w:b/>
          <w:bCs/>
          <w:color w:val="000000" w:themeColor="text1"/>
        </w:rPr>
        <w:t>, Roswell, GA</w:t>
      </w:r>
      <w:r w:rsidR="00E94AD4">
        <w:rPr>
          <w:color w:val="000000" w:themeColor="text1"/>
        </w:rPr>
        <w:t xml:space="preserve">                </w:t>
      </w:r>
      <w:proofErr w:type="gramStart"/>
      <w:r w:rsidR="00E94AD4">
        <w:rPr>
          <w:color w:val="000000" w:themeColor="text1"/>
        </w:rPr>
        <w:t xml:space="preserve">   (</w:t>
      </w:r>
      <w:proofErr w:type="gramEnd"/>
      <w:r w:rsidR="00E94AD4">
        <w:rPr>
          <w:color w:val="000000" w:themeColor="text1"/>
        </w:rPr>
        <w:t>B2B – Creators and sellers of telephone recording software)</w:t>
      </w:r>
    </w:p>
    <w:p w14:paraId="6F4F62A8" w14:textId="31E3E37D" w:rsidR="0098228D" w:rsidRDefault="0098228D" w:rsidP="0098228D">
      <w:r>
        <w:t>Senior Software Engineer | 2002-2004</w:t>
      </w:r>
    </w:p>
    <w:p w14:paraId="5388B626" w14:textId="7CF8E63A" w:rsidR="0098228D" w:rsidRDefault="0098228D" w:rsidP="0098228D">
      <w:pPr>
        <w:ind w:left="3"/>
        <w:rPr>
          <w:color w:val="0070C0"/>
        </w:rPr>
      </w:pPr>
      <w:r w:rsidRPr="002149DE">
        <w:rPr>
          <w:b/>
          <w:bCs/>
          <w:color w:val="0070C0"/>
        </w:rPr>
        <w:t>Key Technologies:</w:t>
      </w:r>
      <w:r w:rsidRPr="002149DE">
        <w:rPr>
          <w:color w:val="0070C0"/>
        </w:rPr>
        <w:t xml:space="preserve"> </w:t>
      </w:r>
      <w:r>
        <w:rPr>
          <w:color w:val="0070C0"/>
        </w:rPr>
        <w:t>C++, StarTeam, Dialogic hardware, firmware, and software</w:t>
      </w:r>
    </w:p>
    <w:p w14:paraId="0904CEEE" w14:textId="77777777" w:rsidR="00DF122F" w:rsidRDefault="0098228D" w:rsidP="0098228D">
      <w:pPr>
        <w:pStyle w:val="ListBullet"/>
      </w:pPr>
      <w:r w:rsidRPr="0098228D">
        <w:t xml:space="preserve">Developed TDM voice recorder for flagship product.  </w:t>
      </w:r>
    </w:p>
    <w:p w14:paraId="5BF1D0FB" w14:textId="3424F62C" w:rsidR="00465167" w:rsidRDefault="0098228D" w:rsidP="0098228D">
      <w:pPr>
        <w:pStyle w:val="ListBullet"/>
      </w:pPr>
      <w:r w:rsidRPr="0098228D">
        <w:t>Integration team lead.</w:t>
      </w:r>
    </w:p>
    <w:p w14:paraId="0748E139" w14:textId="11F4EB4D" w:rsidR="0098228D" w:rsidRDefault="0098228D" w:rsidP="0098228D">
      <w:pPr>
        <w:pStyle w:val="ListBullet"/>
        <w:numPr>
          <w:ilvl w:val="0"/>
          <w:numId w:val="0"/>
        </w:numPr>
        <w:ind w:left="216" w:hanging="216"/>
      </w:pPr>
    </w:p>
    <w:p w14:paraId="68B1ECEE" w14:textId="77777777" w:rsidR="0098228D" w:rsidRDefault="0098228D" w:rsidP="0098228D">
      <w:pPr>
        <w:rPr>
          <w:color w:val="000000" w:themeColor="text1"/>
        </w:rPr>
      </w:pPr>
    </w:p>
    <w:p w14:paraId="4D60C6F5" w14:textId="7AB8D36C" w:rsidR="0098228D" w:rsidRPr="002149DE" w:rsidRDefault="0098228D" w:rsidP="0098228D">
      <w:pPr>
        <w:rPr>
          <w:color w:val="000000" w:themeColor="text1"/>
        </w:rPr>
      </w:pPr>
      <w:r w:rsidRPr="00C87959">
        <w:rPr>
          <w:rFonts w:ascii="Arial" w:hAnsi="Arial" w:cs="Arial"/>
          <w:b/>
          <w:bCs/>
          <w:color w:val="000000" w:themeColor="text1"/>
        </w:rPr>
        <w:t>Equifax</w:t>
      </w:r>
      <w:r w:rsidR="00E94AD4" w:rsidRPr="00C87959">
        <w:rPr>
          <w:rFonts w:ascii="Arial" w:hAnsi="Arial" w:cs="Arial"/>
          <w:b/>
          <w:bCs/>
          <w:color w:val="000000" w:themeColor="text1"/>
        </w:rPr>
        <w:t>, Alpharetta, GA</w:t>
      </w:r>
      <w:r w:rsidR="00E94AD4">
        <w:rPr>
          <w:color w:val="000000" w:themeColor="text1"/>
        </w:rPr>
        <w:t xml:space="preserve">    </w:t>
      </w:r>
      <w:r w:rsidR="00C22EB4">
        <w:rPr>
          <w:color w:val="000000" w:themeColor="text1"/>
        </w:rPr>
        <w:t xml:space="preserve">                                   </w:t>
      </w:r>
      <w:proofErr w:type="gramStart"/>
      <w:r w:rsidR="00C22EB4">
        <w:rPr>
          <w:color w:val="000000" w:themeColor="text1"/>
        </w:rPr>
        <w:t xml:space="preserve">   </w:t>
      </w:r>
      <w:r w:rsidR="00E94AD4">
        <w:rPr>
          <w:color w:val="000000" w:themeColor="text1"/>
        </w:rPr>
        <w:t>(</w:t>
      </w:r>
      <w:proofErr w:type="gramEnd"/>
      <w:r w:rsidR="00C22EB4">
        <w:rPr>
          <w:color w:val="000000" w:themeColor="text1"/>
        </w:rPr>
        <w:t>B2B / B2C – Credit card services and data provider)</w:t>
      </w:r>
    </w:p>
    <w:p w14:paraId="14BD709C" w14:textId="578C301E" w:rsidR="0098228D" w:rsidRDefault="00C87959" w:rsidP="0098228D">
      <w:r>
        <w:t>(</w:t>
      </w:r>
      <w:r w:rsidRPr="00C87959">
        <w:rPr>
          <w:b/>
          <w:bCs/>
        </w:rPr>
        <w:t>Contractor</w:t>
      </w:r>
      <w:r>
        <w:t>)</w:t>
      </w:r>
      <w:r w:rsidR="0098228D">
        <w:t xml:space="preserve"> Software Engineer</w:t>
      </w:r>
      <w:r w:rsidR="00072779">
        <w:t xml:space="preserve"> / Analyst</w:t>
      </w:r>
      <w:r w:rsidR="0098228D">
        <w:t xml:space="preserve"> | 2002-200</w:t>
      </w:r>
      <w:r w:rsidR="00072779">
        <w:t>2</w:t>
      </w:r>
    </w:p>
    <w:p w14:paraId="4295CEB6" w14:textId="2CD32C1A" w:rsidR="0098228D" w:rsidRDefault="0098228D" w:rsidP="0098228D">
      <w:pPr>
        <w:ind w:left="3"/>
        <w:rPr>
          <w:color w:val="0070C0"/>
        </w:rPr>
      </w:pPr>
      <w:r w:rsidRPr="002149DE">
        <w:rPr>
          <w:b/>
          <w:bCs/>
          <w:color w:val="0070C0"/>
        </w:rPr>
        <w:t>Key Technologies:</w:t>
      </w:r>
      <w:r w:rsidRPr="002149DE">
        <w:rPr>
          <w:color w:val="0070C0"/>
        </w:rPr>
        <w:t xml:space="preserve"> </w:t>
      </w:r>
      <w:r w:rsidR="00072779">
        <w:rPr>
          <w:color w:val="0070C0"/>
        </w:rPr>
        <w:t>C++, Perl, Korn Shell Script, Unix</w:t>
      </w:r>
    </w:p>
    <w:p w14:paraId="7BF3A729" w14:textId="6E484325" w:rsidR="0098228D" w:rsidRDefault="00072779" w:rsidP="00072779">
      <w:pPr>
        <w:pStyle w:val="ListBullet"/>
      </w:pPr>
      <w:r>
        <w:t>Worked on search-match tool to determine if a customer was the correct person based upon their address.  This project used fuzzy logic to work.</w:t>
      </w:r>
    </w:p>
    <w:p w14:paraId="6544E32B" w14:textId="1ECBC4DC" w:rsidR="00072779" w:rsidRDefault="00072779" w:rsidP="00072779">
      <w:pPr>
        <w:pStyle w:val="ListBullet"/>
        <w:numPr>
          <w:ilvl w:val="0"/>
          <w:numId w:val="0"/>
        </w:numPr>
        <w:ind w:left="216" w:hanging="216"/>
      </w:pPr>
    </w:p>
    <w:p w14:paraId="510B6D31" w14:textId="77E4BF01" w:rsidR="00072779" w:rsidRDefault="00072779" w:rsidP="00072779">
      <w:pPr>
        <w:rPr>
          <w:color w:val="000000" w:themeColor="text1"/>
        </w:rPr>
      </w:pPr>
      <w:r w:rsidRPr="00C87959">
        <w:rPr>
          <w:rFonts w:ascii="Arial" w:hAnsi="Arial" w:cs="Arial"/>
          <w:b/>
          <w:bCs/>
          <w:color w:val="000000" w:themeColor="text1"/>
        </w:rPr>
        <w:t>Hughes Network Systems</w:t>
      </w:r>
      <w:r w:rsidR="00C22EB4">
        <w:rPr>
          <w:color w:val="000000" w:themeColor="text1"/>
        </w:rPr>
        <w:t xml:space="preserve">     </w:t>
      </w:r>
      <w:proofErr w:type="gramStart"/>
      <w:r w:rsidR="00C22EB4">
        <w:rPr>
          <w:color w:val="000000" w:themeColor="text1"/>
        </w:rPr>
        <w:t xml:space="preserve">   (</w:t>
      </w:r>
      <w:proofErr w:type="gramEnd"/>
      <w:r w:rsidR="00C22EB4">
        <w:rPr>
          <w:color w:val="000000" w:themeColor="text1"/>
        </w:rPr>
        <w:t xml:space="preserve">B2B – Supplier of satellite communication software platform </w:t>
      </w:r>
      <w:r w:rsidR="00191E6C">
        <w:rPr>
          <w:color w:val="000000" w:themeColor="text1"/>
        </w:rPr>
        <w:t>for</w:t>
      </w:r>
      <w:r w:rsidR="00C22EB4">
        <w:rPr>
          <w:color w:val="000000" w:themeColor="text1"/>
        </w:rPr>
        <w:t xml:space="preserve"> DirecTV)</w:t>
      </w:r>
    </w:p>
    <w:p w14:paraId="58E03E64" w14:textId="1B331A10" w:rsidR="00072779" w:rsidRDefault="00C87959" w:rsidP="00072779">
      <w:r>
        <w:t>(</w:t>
      </w:r>
      <w:r w:rsidRPr="00C87959">
        <w:rPr>
          <w:b/>
          <w:bCs/>
        </w:rPr>
        <w:t>Contractor</w:t>
      </w:r>
      <w:r>
        <w:t>)</w:t>
      </w:r>
      <w:r w:rsidR="00072779" w:rsidRPr="00072779">
        <w:t xml:space="preserve"> Senior OOD Software Tools Developer</w:t>
      </w:r>
      <w:r w:rsidR="00072779">
        <w:t xml:space="preserve"> | 2001-2002</w:t>
      </w:r>
    </w:p>
    <w:p w14:paraId="2DC676D8" w14:textId="2F6579C9" w:rsidR="00072779" w:rsidRDefault="00072779" w:rsidP="00072779">
      <w:pPr>
        <w:ind w:left="3"/>
        <w:rPr>
          <w:color w:val="0070C0"/>
        </w:rPr>
      </w:pPr>
      <w:r w:rsidRPr="002149DE">
        <w:rPr>
          <w:b/>
          <w:bCs/>
          <w:color w:val="0070C0"/>
        </w:rPr>
        <w:t>Key Technologies:</w:t>
      </w:r>
      <w:r w:rsidRPr="002149DE">
        <w:rPr>
          <w:color w:val="0070C0"/>
        </w:rPr>
        <w:t xml:space="preserve"> </w:t>
      </w:r>
      <w:r>
        <w:rPr>
          <w:color w:val="0070C0"/>
        </w:rPr>
        <w:t>C++, Perl, Korn Shell Script, Unix (Solaris), HTML, Lex, Yacc</w:t>
      </w:r>
    </w:p>
    <w:p w14:paraId="31CA0141" w14:textId="0698BF88" w:rsidR="00072779" w:rsidRDefault="00072779" w:rsidP="00072779">
      <w:pPr>
        <w:pStyle w:val="ListBullet"/>
      </w:pPr>
      <w:r>
        <w:t>Developed software to turn Interface Specification Language (ISL) documents into C++ classes for the Network Operations Command Center (NOCC) and also into C data structures for the Satellite Terminal that used an embedded process and lives in a person’s house.  It was absolutely essential that these messages matched up to the bit so I used TDD to make sure my code was bulletproof.</w:t>
      </w:r>
    </w:p>
    <w:p w14:paraId="0C96CB94" w14:textId="77777777" w:rsidR="00072779" w:rsidRDefault="00072779" w:rsidP="00072779">
      <w:pPr>
        <w:rPr>
          <w:color w:val="000000" w:themeColor="text1"/>
        </w:rPr>
      </w:pPr>
    </w:p>
    <w:p w14:paraId="2B8602B2" w14:textId="78EBBEEE" w:rsidR="00072779" w:rsidRDefault="00072779" w:rsidP="00072779">
      <w:pPr>
        <w:rPr>
          <w:color w:val="000000" w:themeColor="text1"/>
        </w:rPr>
      </w:pPr>
      <w:r w:rsidRPr="00C87959">
        <w:rPr>
          <w:rFonts w:ascii="Arial" w:hAnsi="Arial" w:cs="Arial"/>
          <w:b/>
          <w:bCs/>
          <w:color w:val="000000" w:themeColor="text1"/>
        </w:rPr>
        <w:t xml:space="preserve">Melita International (now known as Aspect </w:t>
      </w:r>
      <w:proofErr w:type="gramStart"/>
      <w:r w:rsidRPr="00C87959">
        <w:rPr>
          <w:rFonts w:ascii="Arial" w:hAnsi="Arial" w:cs="Arial"/>
          <w:b/>
          <w:bCs/>
          <w:color w:val="000000" w:themeColor="text1"/>
        </w:rPr>
        <w:t>Software)</w:t>
      </w:r>
      <w:r w:rsidR="00C22EB4">
        <w:rPr>
          <w:color w:val="000000" w:themeColor="text1"/>
        </w:rPr>
        <w:t xml:space="preserve">   </w:t>
      </w:r>
      <w:proofErr w:type="gramEnd"/>
      <w:r w:rsidR="00C22EB4">
        <w:rPr>
          <w:color w:val="000000" w:themeColor="text1"/>
        </w:rPr>
        <w:t xml:space="preserve">    (B2B – Makers of outbound predictive dialers)</w:t>
      </w:r>
    </w:p>
    <w:p w14:paraId="6ED814A1" w14:textId="6D8DF6C0" w:rsidR="00072779" w:rsidRDefault="00072779" w:rsidP="00072779">
      <w:r>
        <w:t xml:space="preserve">Software Engineer III | </w:t>
      </w:r>
      <w:r w:rsidR="00DF704C">
        <w:t>1999-2001</w:t>
      </w:r>
    </w:p>
    <w:p w14:paraId="713CE05C" w14:textId="5F9B2454" w:rsidR="00DF704C" w:rsidRDefault="00072779" w:rsidP="00DF704C">
      <w:pPr>
        <w:ind w:left="3"/>
        <w:rPr>
          <w:color w:val="0070C0"/>
        </w:rPr>
      </w:pPr>
      <w:r w:rsidRPr="002149DE">
        <w:rPr>
          <w:b/>
          <w:bCs/>
          <w:color w:val="0070C0"/>
        </w:rPr>
        <w:lastRenderedPageBreak/>
        <w:t>Key Technologies:</w:t>
      </w:r>
      <w:r w:rsidRPr="002149DE">
        <w:rPr>
          <w:color w:val="0070C0"/>
        </w:rPr>
        <w:t xml:space="preserve"> </w:t>
      </w:r>
      <w:r w:rsidR="00DF704C">
        <w:rPr>
          <w:color w:val="0070C0"/>
        </w:rPr>
        <w:t>Windows, C++, Java applets</w:t>
      </w:r>
    </w:p>
    <w:p w14:paraId="73122004" w14:textId="3C38E0C7" w:rsidR="00072779" w:rsidRDefault="00DF704C" w:rsidP="00DF704C">
      <w:pPr>
        <w:pStyle w:val="ListBullet"/>
      </w:pPr>
      <w:r>
        <w:t>Worked to develop new features and bug fixes for the predictive dialer flagship product.</w:t>
      </w:r>
    </w:p>
    <w:p w14:paraId="2CF88A04" w14:textId="77777777" w:rsidR="00072779" w:rsidRPr="0098228D" w:rsidRDefault="00072779" w:rsidP="00072779">
      <w:pPr>
        <w:pStyle w:val="ListBullet"/>
        <w:numPr>
          <w:ilvl w:val="0"/>
          <w:numId w:val="0"/>
        </w:numPr>
        <w:ind w:left="216" w:hanging="216"/>
      </w:pPr>
    </w:p>
    <w:p w14:paraId="3B745ACF" w14:textId="75C30E9B" w:rsidR="00DF704C" w:rsidRDefault="00DF704C" w:rsidP="00DF704C">
      <w:pPr>
        <w:rPr>
          <w:color w:val="000000" w:themeColor="text1"/>
        </w:rPr>
      </w:pPr>
      <w:r w:rsidRPr="002276A2">
        <w:rPr>
          <w:rFonts w:ascii="Arial" w:hAnsi="Arial" w:cs="Arial"/>
          <w:b/>
          <w:bCs/>
          <w:color w:val="000000" w:themeColor="text1"/>
        </w:rPr>
        <w:t>Syntellect</w:t>
      </w:r>
      <w:r w:rsidR="00C22EB4">
        <w:rPr>
          <w:color w:val="000000" w:themeColor="text1"/>
        </w:rPr>
        <w:t xml:space="preserve">                      </w:t>
      </w:r>
      <w:proofErr w:type="gramStart"/>
      <w:r w:rsidR="00C22EB4">
        <w:rPr>
          <w:color w:val="000000" w:themeColor="text1"/>
        </w:rPr>
        <w:t xml:space="preserve">   (</w:t>
      </w:r>
      <w:proofErr w:type="gramEnd"/>
      <w:r w:rsidR="00C22EB4">
        <w:rPr>
          <w:color w:val="000000" w:themeColor="text1"/>
        </w:rPr>
        <w:t>B2B – Makers and sellers of cable Pay</w:t>
      </w:r>
      <w:r w:rsidR="00DF122F">
        <w:rPr>
          <w:color w:val="000000" w:themeColor="text1"/>
        </w:rPr>
        <w:t>-</w:t>
      </w:r>
      <w:r w:rsidR="00C22EB4">
        <w:rPr>
          <w:color w:val="000000" w:themeColor="text1"/>
        </w:rPr>
        <w:t>Per</w:t>
      </w:r>
      <w:r w:rsidR="00DF122F">
        <w:rPr>
          <w:color w:val="000000" w:themeColor="text1"/>
        </w:rPr>
        <w:t>-</w:t>
      </w:r>
      <w:r w:rsidR="00C22EB4">
        <w:rPr>
          <w:color w:val="000000" w:themeColor="text1"/>
        </w:rPr>
        <w:t>View ordering and billing systems)</w:t>
      </w:r>
    </w:p>
    <w:p w14:paraId="79CC813A" w14:textId="01EB29ED" w:rsidR="00DF704C" w:rsidRDefault="00DF704C" w:rsidP="00DF704C">
      <w:r>
        <w:t>Software Engineer | 1997-1999</w:t>
      </w:r>
    </w:p>
    <w:p w14:paraId="35867998" w14:textId="3E9F495E" w:rsidR="00DF704C" w:rsidRDefault="00DF704C" w:rsidP="00DF704C">
      <w:pPr>
        <w:ind w:left="3"/>
        <w:rPr>
          <w:color w:val="0070C0"/>
        </w:rPr>
      </w:pPr>
      <w:r w:rsidRPr="002149DE">
        <w:rPr>
          <w:b/>
          <w:bCs/>
          <w:color w:val="0070C0"/>
        </w:rPr>
        <w:t>Key Technologies:</w:t>
      </w:r>
      <w:r w:rsidRPr="002149DE">
        <w:rPr>
          <w:color w:val="0070C0"/>
        </w:rPr>
        <w:t xml:space="preserve"> </w:t>
      </w:r>
      <w:r>
        <w:rPr>
          <w:color w:val="0070C0"/>
        </w:rPr>
        <w:t>Windows, C</w:t>
      </w:r>
    </w:p>
    <w:p w14:paraId="02F388E0" w14:textId="4585FA3B" w:rsidR="00DF704C" w:rsidRDefault="00DF704C" w:rsidP="00DF704C">
      <w:pPr>
        <w:pStyle w:val="ListBullet"/>
      </w:pPr>
      <w:r>
        <w:t>Developed medical record dictation system with a vendor.</w:t>
      </w:r>
    </w:p>
    <w:p w14:paraId="3FDD8E5D" w14:textId="40F85A99" w:rsidR="00DF704C" w:rsidRDefault="00DF704C" w:rsidP="00DF704C">
      <w:pPr>
        <w:pStyle w:val="ListBullet"/>
      </w:pPr>
      <w:r>
        <w:t>Developed a proprietary silence compression algorithm.</w:t>
      </w:r>
    </w:p>
    <w:p w14:paraId="0A4BF667" w14:textId="12B87348" w:rsidR="00072779" w:rsidRDefault="00072779" w:rsidP="00072779">
      <w:pPr>
        <w:pStyle w:val="ListBullet"/>
        <w:numPr>
          <w:ilvl w:val="0"/>
          <w:numId w:val="0"/>
        </w:numPr>
        <w:ind w:left="216" w:hanging="216"/>
      </w:pPr>
    </w:p>
    <w:p w14:paraId="492B4083" w14:textId="6DA1DA1A" w:rsidR="00DF704C" w:rsidRDefault="00DF704C" w:rsidP="00072779">
      <w:pPr>
        <w:pStyle w:val="ListBullet"/>
        <w:numPr>
          <w:ilvl w:val="0"/>
          <w:numId w:val="0"/>
        </w:numPr>
        <w:ind w:left="216" w:hanging="216"/>
      </w:pPr>
    </w:p>
    <w:p w14:paraId="7538FC39" w14:textId="2630FC63" w:rsidR="00DF704C" w:rsidRDefault="00DF704C" w:rsidP="00072779">
      <w:pPr>
        <w:pStyle w:val="ListBullet"/>
        <w:numPr>
          <w:ilvl w:val="0"/>
          <w:numId w:val="0"/>
        </w:numPr>
        <w:ind w:left="216" w:hanging="216"/>
      </w:pPr>
    </w:p>
    <w:p w14:paraId="404F282C" w14:textId="37C50164" w:rsidR="00DF704C" w:rsidRDefault="00DF704C" w:rsidP="00072779">
      <w:pPr>
        <w:pStyle w:val="ListBullet"/>
        <w:numPr>
          <w:ilvl w:val="0"/>
          <w:numId w:val="0"/>
        </w:numPr>
        <w:ind w:left="216" w:hanging="216"/>
      </w:pPr>
    </w:p>
    <w:p w14:paraId="0D2990B1" w14:textId="77777777" w:rsidR="00C1550E" w:rsidRDefault="00C1550E">
      <w:r>
        <w:rPr>
          <w:b/>
          <w:caps/>
        </w:rPr>
        <w:br w:type="page"/>
      </w:r>
    </w:p>
    <w:sdt>
      <w:sdtPr>
        <w:id w:val="720946933"/>
        <w:placeholder>
          <w:docPart w:val="E2748EA49338794ABBC61B22989E979A"/>
        </w:placeholder>
        <w:temporary/>
        <w:showingPlcHdr/>
        <w15:appearance w15:val="hidden"/>
      </w:sdtPr>
      <w:sdtEndPr/>
      <w:sdtContent>
        <w:p w14:paraId="70C9F08F" w14:textId="5549D97E" w:rsidR="00336675" w:rsidRDefault="003A49CE" w:rsidP="00F00096">
          <w:pPr>
            <w:pStyle w:val="Heading1"/>
          </w:pPr>
          <w:r>
            <w:t>Education</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3"/>
        <w:gridCol w:w="2373"/>
        <w:gridCol w:w="3079"/>
        <w:gridCol w:w="1669"/>
      </w:tblGrid>
      <w:tr w:rsidR="00671677" w14:paraId="256F2849" w14:textId="77777777" w:rsidTr="00671677">
        <w:tc>
          <w:tcPr>
            <w:tcW w:w="2373" w:type="dxa"/>
            <w:vAlign w:val="center"/>
          </w:tcPr>
          <w:p w14:paraId="1530CC6B" w14:textId="77777777" w:rsidR="00DF704C" w:rsidRPr="00DF704C" w:rsidRDefault="00DF704C" w:rsidP="00DF704C">
            <w:pPr>
              <w:rPr>
                <w:sz w:val="24"/>
                <w:szCs w:val="24"/>
              </w:rPr>
            </w:pPr>
            <w:r w:rsidRPr="00DF704C">
              <w:rPr>
                <w:sz w:val="24"/>
                <w:szCs w:val="24"/>
              </w:rPr>
              <w:t>1995-1997</w:t>
            </w:r>
          </w:p>
          <w:p w14:paraId="18A10A73" w14:textId="7D881FBB" w:rsidR="00DF704C" w:rsidRPr="00DF704C" w:rsidRDefault="00DF704C" w:rsidP="00DF704C">
            <w:pPr>
              <w:rPr>
                <w:sz w:val="24"/>
                <w:szCs w:val="24"/>
              </w:rPr>
            </w:pPr>
            <w:r w:rsidRPr="00DF704C">
              <w:rPr>
                <w:sz w:val="24"/>
                <w:szCs w:val="24"/>
              </w:rPr>
              <w:t>Yale University</w:t>
            </w:r>
          </w:p>
        </w:tc>
        <w:tc>
          <w:tcPr>
            <w:tcW w:w="2373" w:type="dxa"/>
            <w:vAlign w:val="center"/>
          </w:tcPr>
          <w:p w14:paraId="751AAE53" w14:textId="458F8496" w:rsidR="00DF704C" w:rsidRPr="00DF704C" w:rsidRDefault="00DF704C" w:rsidP="00DF704C">
            <w:pPr>
              <w:rPr>
                <w:sz w:val="24"/>
                <w:szCs w:val="24"/>
              </w:rPr>
            </w:pPr>
            <w:r w:rsidRPr="00DF704C">
              <w:rPr>
                <w:sz w:val="24"/>
                <w:szCs w:val="24"/>
              </w:rPr>
              <w:t>New Haven, CT</w:t>
            </w:r>
          </w:p>
        </w:tc>
        <w:tc>
          <w:tcPr>
            <w:tcW w:w="3079" w:type="dxa"/>
            <w:vAlign w:val="center"/>
          </w:tcPr>
          <w:p w14:paraId="1B9E8A1C" w14:textId="7F863385" w:rsidR="00DF704C" w:rsidRPr="00DF704C" w:rsidRDefault="00DF704C" w:rsidP="00DF704C">
            <w:pPr>
              <w:rPr>
                <w:sz w:val="24"/>
                <w:szCs w:val="24"/>
              </w:rPr>
            </w:pPr>
            <w:r>
              <w:rPr>
                <w:rFonts w:ascii="Wingdings" w:hAnsi="Wingdings" w:cs="Wingdings"/>
              </w:rPr>
              <w:t></w:t>
            </w:r>
            <w:r>
              <w:rPr>
                <w:rFonts w:ascii="Wingdings" w:hAnsi="Wingdings" w:cs="Wingdings"/>
              </w:rPr>
              <w:t></w:t>
            </w:r>
            <w:r w:rsidRPr="00DF704C">
              <w:rPr>
                <w:sz w:val="24"/>
                <w:szCs w:val="24"/>
              </w:rPr>
              <w:t>M.A. Religion</w:t>
            </w:r>
          </w:p>
        </w:tc>
        <w:tc>
          <w:tcPr>
            <w:tcW w:w="1669" w:type="dxa"/>
            <w:vAlign w:val="center"/>
          </w:tcPr>
          <w:p w14:paraId="2C2513A3" w14:textId="17B9AEFE" w:rsidR="00DF704C" w:rsidRDefault="00DF704C" w:rsidP="00DF704C">
            <w:pPr>
              <w:jc w:val="center"/>
            </w:pPr>
          </w:p>
        </w:tc>
      </w:tr>
      <w:tr w:rsidR="00671677" w14:paraId="3FDDC02C" w14:textId="77777777" w:rsidTr="00671677">
        <w:tc>
          <w:tcPr>
            <w:tcW w:w="2373" w:type="dxa"/>
            <w:vAlign w:val="center"/>
          </w:tcPr>
          <w:p w14:paraId="23032A13" w14:textId="77777777" w:rsidR="00DF704C" w:rsidRPr="00DF704C" w:rsidRDefault="00DF704C" w:rsidP="00DF704C">
            <w:pPr>
              <w:rPr>
                <w:sz w:val="24"/>
                <w:szCs w:val="24"/>
              </w:rPr>
            </w:pPr>
          </w:p>
          <w:p w14:paraId="63C704CC" w14:textId="7FCAD2BA" w:rsidR="00DF704C" w:rsidRPr="00DF704C" w:rsidRDefault="00DF704C" w:rsidP="00DF704C">
            <w:pPr>
              <w:rPr>
                <w:sz w:val="24"/>
                <w:szCs w:val="24"/>
              </w:rPr>
            </w:pPr>
            <w:r w:rsidRPr="00DF704C">
              <w:rPr>
                <w:sz w:val="24"/>
                <w:szCs w:val="24"/>
              </w:rPr>
              <w:t>1984-1989</w:t>
            </w:r>
          </w:p>
          <w:p w14:paraId="0F854D24" w14:textId="77777777" w:rsidR="00DF704C" w:rsidRPr="00DF704C" w:rsidRDefault="00DF704C" w:rsidP="00DF704C">
            <w:pPr>
              <w:rPr>
                <w:sz w:val="24"/>
                <w:szCs w:val="24"/>
              </w:rPr>
            </w:pPr>
            <w:r w:rsidRPr="00DF704C">
              <w:rPr>
                <w:sz w:val="24"/>
                <w:szCs w:val="24"/>
              </w:rPr>
              <w:t>Iona College</w:t>
            </w:r>
          </w:p>
          <w:p w14:paraId="2AF2D258" w14:textId="77777777" w:rsidR="00DF704C" w:rsidRPr="00DF704C" w:rsidRDefault="00DF704C" w:rsidP="00DF704C">
            <w:pPr>
              <w:rPr>
                <w:sz w:val="24"/>
                <w:szCs w:val="24"/>
              </w:rPr>
            </w:pPr>
          </w:p>
          <w:p w14:paraId="34694AB8" w14:textId="407C377C" w:rsidR="00DF704C" w:rsidRPr="00DF704C" w:rsidRDefault="00DF704C" w:rsidP="00DF704C">
            <w:pPr>
              <w:rPr>
                <w:sz w:val="24"/>
                <w:szCs w:val="24"/>
              </w:rPr>
            </w:pPr>
          </w:p>
        </w:tc>
        <w:tc>
          <w:tcPr>
            <w:tcW w:w="2373" w:type="dxa"/>
            <w:vAlign w:val="center"/>
          </w:tcPr>
          <w:p w14:paraId="46643249" w14:textId="256C2CF9" w:rsidR="00DF704C" w:rsidRPr="00DF704C" w:rsidRDefault="00DF704C" w:rsidP="00DF704C">
            <w:pPr>
              <w:rPr>
                <w:sz w:val="24"/>
                <w:szCs w:val="24"/>
              </w:rPr>
            </w:pPr>
            <w:r w:rsidRPr="00DF704C">
              <w:rPr>
                <w:sz w:val="24"/>
                <w:szCs w:val="24"/>
              </w:rPr>
              <w:t>New Rochelle, NY</w:t>
            </w:r>
          </w:p>
        </w:tc>
        <w:tc>
          <w:tcPr>
            <w:tcW w:w="3079" w:type="dxa"/>
            <w:vAlign w:val="center"/>
          </w:tcPr>
          <w:p w14:paraId="01E2AA81" w14:textId="31D9EFA8" w:rsidR="00DF704C" w:rsidRPr="00DF704C" w:rsidRDefault="00DF704C" w:rsidP="00DF704C">
            <w:pPr>
              <w:rPr>
                <w:sz w:val="24"/>
                <w:szCs w:val="24"/>
              </w:rPr>
            </w:pPr>
            <w:r>
              <w:rPr>
                <w:rFonts w:ascii="Wingdings" w:hAnsi="Wingdings" w:cs="Wingdings"/>
              </w:rPr>
              <w:t></w:t>
            </w:r>
            <w:r>
              <w:rPr>
                <w:rFonts w:ascii="Wingdings" w:hAnsi="Wingdings" w:cs="Wingdings"/>
              </w:rPr>
              <w:t></w:t>
            </w:r>
            <w:r w:rsidRPr="00DF704C">
              <w:rPr>
                <w:sz w:val="24"/>
                <w:szCs w:val="24"/>
              </w:rPr>
              <w:t>B.A. Computer Science</w:t>
            </w:r>
          </w:p>
          <w:p w14:paraId="0CE9F244" w14:textId="137C4308" w:rsidR="00DF704C" w:rsidRPr="00DF704C" w:rsidRDefault="00DF704C" w:rsidP="00DF704C">
            <w:pPr>
              <w:rPr>
                <w:sz w:val="24"/>
                <w:szCs w:val="24"/>
              </w:rPr>
            </w:pPr>
            <w:r>
              <w:rPr>
                <w:rFonts w:ascii="Wingdings" w:hAnsi="Wingdings" w:cs="Wingdings"/>
              </w:rPr>
              <w:t></w:t>
            </w:r>
            <w:r>
              <w:rPr>
                <w:rFonts w:ascii="Wingdings" w:hAnsi="Wingdings" w:cs="Wingdings"/>
              </w:rPr>
              <w:t></w:t>
            </w:r>
            <w:r w:rsidRPr="00DF704C">
              <w:rPr>
                <w:sz w:val="24"/>
                <w:szCs w:val="24"/>
              </w:rPr>
              <w:t>Minor, Philosophy</w:t>
            </w:r>
          </w:p>
        </w:tc>
        <w:tc>
          <w:tcPr>
            <w:tcW w:w="1669" w:type="dxa"/>
            <w:vAlign w:val="center"/>
          </w:tcPr>
          <w:p w14:paraId="05FFC2B8" w14:textId="7EA9974E" w:rsidR="00DF704C" w:rsidRDefault="002B478F" w:rsidP="00DF704C">
            <w:pPr>
              <w:jc w:val="center"/>
            </w:pPr>
            <w:r w:rsidRPr="00671677">
              <w:rPr>
                <w:noProof/>
              </w:rPr>
              <w:drawing>
                <wp:anchor distT="0" distB="0" distL="114300" distR="114300" simplePos="0" relativeHeight="251671552" behindDoc="1" locked="0" layoutInCell="1" allowOverlap="1" wp14:anchorId="6D77ACAA" wp14:editId="697C733E">
                  <wp:simplePos x="0" y="0"/>
                  <wp:positionH relativeFrom="column">
                    <wp:posOffset>195580</wp:posOffset>
                  </wp:positionH>
                  <wp:positionV relativeFrom="paragraph">
                    <wp:posOffset>-565785</wp:posOffset>
                  </wp:positionV>
                  <wp:extent cx="505460" cy="589915"/>
                  <wp:effectExtent l="0" t="0" r="2540" b="0"/>
                  <wp:wrapNone/>
                  <wp:docPr id="42" name="Picture 42">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hlinkClick r:id="rId88"/>
                          </pic:cNvPr>
                          <pic:cNvPicPr/>
                        </pic:nvPicPr>
                        <pic:blipFill>
                          <a:blip r:embed="rId89" cstate="print">
                            <a:extLst>
                              <a:ext uri="{28A0092B-C50C-407E-A947-70E740481C1C}">
                                <a14:useLocalDpi xmlns:a14="http://schemas.microsoft.com/office/drawing/2010/main" val="0"/>
                              </a:ext>
                            </a:extLst>
                          </a:blip>
                          <a:stretch>
                            <a:fillRect/>
                          </a:stretch>
                        </pic:blipFill>
                        <pic:spPr>
                          <a:xfrm>
                            <a:off x="0" y="0"/>
                            <a:ext cx="505460" cy="589915"/>
                          </a:xfrm>
                          <a:prstGeom prst="rect">
                            <a:avLst/>
                          </a:prstGeom>
                        </pic:spPr>
                      </pic:pic>
                    </a:graphicData>
                  </a:graphic>
                  <wp14:sizeRelH relativeFrom="page">
                    <wp14:pctWidth>0</wp14:pctWidth>
                  </wp14:sizeRelH>
                  <wp14:sizeRelV relativeFrom="page">
                    <wp14:pctHeight>0</wp14:pctHeight>
                  </wp14:sizeRelV>
                </wp:anchor>
              </w:drawing>
            </w:r>
            <w:r w:rsidR="00671677" w:rsidRPr="00671677">
              <w:rPr>
                <w:noProof/>
              </w:rPr>
              <w:drawing>
                <wp:anchor distT="0" distB="0" distL="114300" distR="114300" simplePos="0" relativeHeight="251670528" behindDoc="1" locked="0" layoutInCell="1" allowOverlap="1" wp14:anchorId="47D8B1AA" wp14:editId="665E0C41">
                  <wp:simplePos x="0" y="0"/>
                  <wp:positionH relativeFrom="column">
                    <wp:posOffset>200660</wp:posOffset>
                  </wp:positionH>
                  <wp:positionV relativeFrom="paragraph">
                    <wp:posOffset>88900</wp:posOffset>
                  </wp:positionV>
                  <wp:extent cx="556260" cy="544830"/>
                  <wp:effectExtent l="0" t="0" r="2540" b="1270"/>
                  <wp:wrapNone/>
                  <wp:docPr id="41" name="Picture 4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a:hlinkClick r:id="rId90"/>
                          </pic:cNvPr>
                          <pic:cNvPicPr/>
                        </pic:nvPicPr>
                        <pic:blipFill>
                          <a:blip r:embed="rId91" cstate="print">
                            <a:extLst>
                              <a:ext uri="{28A0092B-C50C-407E-A947-70E740481C1C}">
                                <a14:useLocalDpi xmlns:a14="http://schemas.microsoft.com/office/drawing/2010/main" val="0"/>
                              </a:ext>
                            </a:extLst>
                          </a:blip>
                          <a:stretch>
                            <a:fillRect/>
                          </a:stretch>
                        </pic:blipFill>
                        <pic:spPr>
                          <a:xfrm>
                            <a:off x="0" y="0"/>
                            <a:ext cx="556260" cy="544830"/>
                          </a:xfrm>
                          <a:prstGeom prst="rect">
                            <a:avLst/>
                          </a:prstGeom>
                        </pic:spPr>
                      </pic:pic>
                    </a:graphicData>
                  </a:graphic>
                  <wp14:sizeRelH relativeFrom="page">
                    <wp14:pctWidth>0</wp14:pctWidth>
                  </wp14:sizeRelH>
                  <wp14:sizeRelV relativeFrom="page">
                    <wp14:pctHeight>0</wp14:pctHeight>
                  </wp14:sizeRelV>
                </wp:anchor>
              </w:drawing>
            </w:r>
          </w:p>
        </w:tc>
      </w:tr>
    </w:tbl>
    <w:p w14:paraId="0E1E9A42" w14:textId="16D77E9E" w:rsidR="00336675" w:rsidRDefault="003919BE" w:rsidP="00515EB2">
      <w:pPr>
        <w:pStyle w:val="ListBullet"/>
      </w:pPr>
      <w:r>
        <w:t>Rowed “bow” on the crew team</w:t>
      </w:r>
      <w:r w:rsidR="00515EB2">
        <w:t>.  My boat won the Metropolitan NY Championships as a Novice.</w:t>
      </w:r>
    </w:p>
    <w:p w14:paraId="634D0A77" w14:textId="54833C0C" w:rsidR="00DF704C" w:rsidRDefault="003919BE" w:rsidP="00515EB2">
      <w:pPr>
        <w:pStyle w:val="ListBullet"/>
      </w:pPr>
      <w:r>
        <w:t>Co-</w:t>
      </w:r>
      <w:r w:rsidR="00515EB2">
        <w:t>Founder and president of the Iona College Philosophical Society, 1986-1989</w:t>
      </w:r>
    </w:p>
    <w:p w14:paraId="66F0DCBF" w14:textId="1BA6C2EF" w:rsidR="00515EB2" w:rsidRDefault="00515EB2" w:rsidP="00515EB2">
      <w:pPr>
        <w:pStyle w:val="ListBullet"/>
        <w:numPr>
          <w:ilvl w:val="0"/>
          <w:numId w:val="0"/>
        </w:numPr>
        <w:ind w:left="216"/>
      </w:pPr>
    </w:p>
    <w:p w14:paraId="471096A4" w14:textId="620A1732" w:rsidR="00336675" w:rsidRDefault="00515EB2">
      <w:pPr>
        <w:pStyle w:val="Heading1"/>
      </w:pPr>
      <w:r>
        <w:t>References</w:t>
      </w:r>
      <w:r w:rsidR="00613A4A">
        <w:t xml:space="preserve"> (Emphasis Neil’s)</w:t>
      </w:r>
    </w:p>
    <w:p w14:paraId="793FE9B5" w14:textId="504B8CE1" w:rsidR="00336675" w:rsidRDefault="00DB3F68" w:rsidP="00406006">
      <w:pPr>
        <w:pStyle w:val="ListBullet"/>
        <w:numPr>
          <w:ilvl w:val="0"/>
          <w:numId w:val="0"/>
        </w:numPr>
        <w:ind w:left="216"/>
      </w:pPr>
      <w:r w:rsidRPr="008F7B5E">
        <w:rPr>
          <w:noProof/>
        </w:rPr>
        <w:drawing>
          <wp:anchor distT="0" distB="0" distL="114300" distR="114300" simplePos="0" relativeHeight="251669504" behindDoc="1" locked="0" layoutInCell="1" allowOverlap="1" wp14:anchorId="5F0BC50F" wp14:editId="079CD350">
            <wp:simplePos x="0" y="0"/>
            <wp:positionH relativeFrom="column">
              <wp:posOffset>2736502</wp:posOffset>
            </wp:positionH>
            <wp:positionV relativeFrom="paragraph">
              <wp:posOffset>346439</wp:posOffset>
            </wp:positionV>
            <wp:extent cx="1659552" cy="1006438"/>
            <wp:effectExtent l="0" t="0" r="4445" b="0"/>
            <wp:wrapNone/>
            <wp:docPr id="40" name="Picture 40">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a:hlinkClick r:id="rId92"/>
                    </pic:cNvPr>
                    <pic:cNvPicPr/>
                  </pic:nvPicPr>
                  <pic:blipFill>
                    <a:blip r:embed="rId93" cstate="print">
                      <a:extLst>
                        <a:ext uri="{28A0092B-C50C-407E-A947-70E740481C1C}">
                          <a14:useLocalDpi xmlns:a14="http://schemas.microsoft.com/office/drawing/2010/main" val="0"/>
                        </a:ext>
                      </a:extLst>
                    </a:blip>
                    <a:stretch>
                      <a:fillRect/>
                    </a:stretch>
                  </pic:blipFill>
                  <pic:spPr>
                    <a:xfrm>
                      <a:off x="0" y="0"/>
                      <a:ext cx="1684482" cy="1021557"/>
                    </a:xfrm>
                    <a:prstGeom prst="rect">
                      <a:avLst/>
                    </a:prstGeom>
                  </pic:spPr>
                </pic:pic>
              </a:graphicData>
            </a:graphic>
            <wp14:sizeRelH relativeFrom="page">
              <wp14:pctWidth>0</wp14:pctWidth>
            </wp14:sizeRelH>
            <wp14:sizeRelV relativeFrom="page">
              <wp14:pctHeight>0</wp14:pctHeight>
            </wp14:sizeRelV>
          </wp:anchor>
        </w:drawing>
      </w:r>
      <w:r w:rsidR="00C22EB4" w:rsidRPr="008F7B5E">
        <w:rPr>
          <w:noProof/>
        </w:rPr>
        <w:drawing>
          <wp:anchor distT="0" distB="0" distL="114300" distR="114300" simplePos="0" relativeHeight="251668480" behindDoc="1" locked="0" layoutInCell="1" allowOverlap="1" wp14:anchorId="55FF6A0C" wp14:editId="7D686123">
            <wp:simplePos x="0" y="0"/>
            <wp:positionH relativeFrom="column">
              <wp:posOffset>2829688</wp:posOffset>
            </wp:positionH>
            <wp:positionV relativeFrom="paragraph">
              <wp:posOffset>2961506</wp:posOffset>
            </wp:positionV>
            <wp:extent cx="1526769" cy="663959"/>
            <wp:effectExtent l="0" t="0" r="0" b="0"/>
            <wp:wrapNone/>
            <wp:docPr id="39" name="Picture 39">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94"/>
                    </pic:cNvPr>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562050" cy="679302"/>
                    </a:xfrm>
                    <a:prstGeom prst="rect">
                      <a:avLst/>
                    </a:prstGeom>
                  </pic:spPr>
                </pic:pic>
              </a:graphicData>
            </a:graphic>
            <wp14:sizeRelH relativeFrom="page">
              <wp14:pctWidth>0</wp14:pctWidth>
            </wp14:sizeRelH>
            <wp14:sizeRelV relativeFrom="page">
              <wp14:pctHeight>0</wp14:pctHeight>
            </wp14:sizeRelV>
          </wp:anchor>
        </w:drawing>
      </w:r>
      <w:r w:rsidR="008F7B5E">
        <w:rPr>
          <w:noProof/>
        </w:rPr>
        <mc:AlternateContent>
          <mc:Choice Requires="wps">
            <w:drawing>
              <wp:anchor distT="0" distB="0" distL="114300" distR="114300" simplePos="0" relativeHeight="251663360" behindDoc="1" locked="0" layoutInCell="1" allowOverlap="1" wp14:anchorId="0B7FC72A" wp14:editId="7355CCF4">
                <wp:simplePos x="0" y="0"/>
                <wp:positionH relativeFrom="column">
                  <wp:posOffset>9961</wp:posOffset>
                </wp:positionH>
                <wp:positionV relativeFrom="paragraph">
                  <wp:posOffset>76041</wp:posOffset>
                </wp:positionV>
                <wp:extent cx="2391410" cy="4403424"/>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2391410" cy="4403424"/>
                        </a:xfrm>
                        <a:prstGeom prst="rect">
                          <a:avLst/>
                        </a:prstGeom>
                        <a:solidFill>
                          <a:schemeClr val="lt1"/>
                        </a:solidFill>
                        <a:ln w="6350">
                          <a:noFill/>
                        </a:ln>
                      </wps:spPr>
                      <wps:txbx>
                        <w:txbxContent>
                          <w:p w14:paraId="7F863945"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r w:rsidRPr="00406006">
                              <w:rPr>
                                <w:rFonts w:ascii="Arial" w:hAnsi="Arial" w:cs="Arial"/>
                                <w:b/>
                                <w:bCs/>
                                <w:sz w:val="24"/>
                                <w:szCs w:val="24"/>
                              </w:rPr>
                              <w:t>References available upon request. However, I have also provided several here for your convenience:</w:t>
                            </w:r>
                          </w:p>
                          <w:p w14:paraId="5B500513"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p>
                          <w:p w14:paraId="27DF913B"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600C2"/>
                                <w:sz w:val="24"/>
                                <w:szCs w:val="24"/>
                                <w:u w:color="0600C2"/>
                              </w:rPr>
                            </w:pPr>
                            <w:r w:rsidRPr="00406006">
                              <w:rPr>
                                <w:rFonts w:ascii="Arial" w:hAnsi="Arial" w:cs="Arial"/>
                                <w:color w:val="0600C2"/>
                                <w:sz w:val="24"/>
                                <w:szCs w:val="24"/>
                                <w:u w:color="0600C2"/>
                              </w:rPr>
                              <w:t xml:space="preserve">“Neil’s greatest area of achievement is in the managing of the people on his teams. First and </w:t>
                            </w:r>
                            <w:proofErr w:type="gramStart"/>
                            <w:r w:rsidRPr="00406006">
                              <w:rPr>
                                <w:rFonts w:ascii="Arial" w:hAnsi="Arial" w:cs="Arial"/>
                                <w:color w:val="0600C2"/>
                                <w:sz w:val="24"/>
                                <w:szCs w:val="24"/>
                                <w:u w:color="0600C2"/>
                              </w:rPr>
                              <w:t>foremost</w:t>
                            </w:r>
                            <w:proofErr w:type="gramEnd"/>
                            <w:r w:rsidRPr="00406006">
                              <w:rPr>
                                <w:rFonts w:ascii="Arial" w:hAnsi="Arial" w:cs="Arial"/>
                                <w:color w:val="0600C2"/>
                                <w:sz w:val="24"/>
                                <w:szCs w:val="24"/>
                                <w:u w:color="0600C2"/>
                              </w:rPr>
                              <w:t xml:space="preserve"> they love working for him. He nurtures and mentors them as if they were his own children. He motivates them just by his desire to see them succeed. </w:t>
                            </w:r>
                            <w:r w:rsidRPr="00406006">
                              <w:rPr>
                                <w:rFonts w:ascii="Arial" w:hAnsi="Arial" w:cs="Arial"/>
                                <w:b/>
                                <w:bCs/>
                                <w:color w:val="0600C2"/>
                                <w:sz w:val="24"/>
                                <w:szCs w:val="24"/>
                                <w:u w:color="0600C2"/>
                              </w:rPr>
                              <w:t>Neil is one of the greatest people managers I have ever seen. In my opinion he set the bar for the company.</w:t>
                            </w:r>
                            <w:r w:rsidRPr="00406006">
                              <w:rPr>
                                <w:rFonts w:ascii="Arial" w:hAnsi="Arial" w:cs="Arial"/>
                                <w:color w:val="0600C2"/>
                                <w:sz w:val="24"/>
                                <w:szCs w:val="24"/>
                                <w:u w:color="0600C2"/>
                              </w:rPr>
                              <w:t>”</w:t>
                            </w:r>
                          </w:p>
                          <w:p w14:paraId="46D34A6B"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u w:color="000000"/>
                              </w:rPr>
                            </w:pPr>
                          </w:p>
                          <w:p w14:paraId="79415DFE" w14:textId="3449E5C1" w:rsidR="00406006" w:rsidRPr="00406006" w:rsidRDefault="00406006" w:rsidP="00406006">
                            <w:pPr>
                              <w:rPr>
                                <w:sz w:val="24"/>
                                <w:szCs w:val="24"/>
                              </w:rPr>
                            </w:pPr>
                            <w:r w:rsidRPr="00406006">
                              <w:rPr>
                                <w:rFonts w:ascii="Arial" w:hAnsi="Arial" w:cs="Arial"/>
                                <w:color w:val="000000"/>
                                <w:sz w:val="24"/>
                                <w:szCs w:val="24"/>
                                <w:u w:color="000000"/>
                              </w:rPr>
                              <w:t xml:space="preserve">– </w:t>
                            </w:r>
                            <w:hyperlink r:id="rId96" w:history="1">
                              <w:r w:rsidRPr="00C22EB4">
                                <w:rPr>
                                  <w:rStyle w:val="Hyperlink"/>
                                  <w:rFonts w:ascii="Arial" w:hAnsi="Arial" w:cs="Arial"/>
                                  <w:sz w:val="24"/>
                                  <w:szCs w:val="24"/>
                                </w:rPr>
                                <w:t xml:space="preserve">Charlie </w:t>
                              </w:r>
                              <w:proofErr w:type="spellStart"/>
                              <w:r w:rsidRPr="00C22EB4">
                                <w:rPr>
                                  <w:rStyle w:val="Hyperlink"/>
                                  <w:rFonts w:ascii="Arial" w:hAnsi="Arial" w:cs="Arial"/>
                                  <w:sz w:val="24"/>
                                  <w:szCs w:val="24"/>
                                </w:rPr>
                                <w:t>Bassham</w:t>
                              </w:r>
                              <w:proofErr w:type="spellEnd"/>
                            </w:hyperlink>
                            <w:r w:rsidRPr="00406006">
                              <w:rPr>
                                <w:rFonts w:ascii="Arial" w:hAnsi="Arial" w:cs="Arial"/>
                                <w:sz w:val="24"/>
                                <w:szCs w:val="24"/>
                              </w:rPr>
                              <w:t>, Senior Director of Engineering, yearly-performance review, Amplify Education, 9/18/2013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FC72A" id="Text Box 33" o:spid="_x0000_s1027" type="#_x0000_t202" style="position:absolute;left:0;text-align:left;margin-left:.8pt;margin-top:6pt;width:188.3pt;height:34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" fillcolor="white [3201]" stroked="f" strokeweight=".5pt">
                <v:textbox>
                  <w:txbxContent>
                    <w:p w14:paraId="7F863945"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r w:rsidRPr="00406006">
                        <w:rPr>
                          <w:rFonts w:ascii="Arial" w:hAnsi="Arial" w:cs="Arial"/>
                          <w:b/>
                          <w:bCs/>
                          <w:sz w:val="24"/>
                          <w:szCs w:val="24"/>
                        </w:rPr>
                        <w:t>References available upon request. However, I have also provided several here for your convenience:</w:t>
                      </w:r>
                    </w:p>
                    <w:p w14:paraId="5B500513"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p>
                    <w:p w14:paraId="27DF913B"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600C2"/>
                          <w:sz w:val="24"/>
                          <w:szCs w:val="24"/>
                          <w:u w:color="0600C2"/>
                        </w:rPr>
                      </w:pPr>
                      <w:r w:rsidRPr="00406006">
                        <w:rPr>
                          <w:rFonts w:ascii="Arial" w:hAnsi="Arial" w:cs="Arial"/>
                          <w:color w:val="0600C2"/>
                          <w:sz w:val="24"/>
                          <w:szCs w:val="24"/>
                          <w:u w:color="0600C2"/>
                        </w:rPr>
                        <w:t xml:space="preserve">“Neil’s greatest area of achievement is in the managing of the people on his teams. First and </w:t>
                      </w:r>
                      <w:proofErr w:type="gramStart"/>
                      <w:r w:rsidRPr="00406006">
                        <w:rPr>
                          <w:rFonts w:ascii="Arial" w:hAnsi="Arial" w:cs="Arial"/>
                          <w:color w:val="0600C2"/>
                          <w:sz w:val="24"/>
                          <w:szCs w:val="24"/>
                          <w:u w:color="0600C2"/>
                        </w:rPr>
                        <w:t>foremost</w:t>
                      </w:r>
                      <w:proofErr w:type="gramEnd"/>
                      <w:r w:rsidRPr="00406006">
                        <w:rPr>
                          <w:rFonts w:ascii="Arial" w:hAnsi="Arial" w:cs="Arial"/>
                          <w:color w:val="0600C2"/>
                          <w:sz w:val="24"/>
                          <w:szCs w:val="24"/>
                          <w:u w:color="0600C2"/>
                        </w:rPr>
                        <w:t xml:space="preserve"> they love working for him. He nurtures and mentors them as if they were his own children. He motivates them just by his desire to see them succeed. </w:t>
                      </w:r>
                      <w:r w:rsidRPr="00406006">
                        <w:rPr>
                          <w:rFonts w:ascii="Arial" w:hAnsi="Arial" w:cs="Arial"/>
                          <w:b/>
                          <w:bCs/>
                          <w:color w:val="0600C2"/>
                          <w:sz w:val="24"/>
                          <w:szCs w:val="24"/>
                          <w:u w:color="0600C2"/>
                        </w:rPr>
                        <w:t>Neil is one of the greatest people managers I have ever seen. In my opinion he set the bar for the company.</w:t>
                      </w:r>
                      <w:r w:rsidRPr="00406006">
                        <w:rPr>
                          <w:rFonts w:ascii="Arial" w:hAnsi="Arial" w:cs="Arial"/>
                          <w:color w:val="0600C2"/>
                          <w:sz w:val="24"/>
                          <w:szCs w:val="24"/>
                          <w:u w:color="0600C2"/>
                        </w:rPr>
                        <w:t>”</w:t>
                      </w:r>
                    </w:p>
                    <w:p w14:paraId="46D34A6B"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u w:color="000000"/>
                        </w:rPr>
                      </w:pPr>
                    </w:p>
                    <w:p w14:paraId="79415DFE" w14:textId="3449E5C1" w:rsidR="00406006" w:rsidRPr="00406006" w:rsidRDefault="00406006" w:rsidP="00406006">
                      <w:pPr>
                        <w:rPr>
                          <w:sz w:val="24"/>
                          <w:szCs w:val="24"/>
                        </w:rPr>
                      </w:pPr>
                      <w:r w:rsidRPr="00406006">
                        <w:rPr>
                          <w:rFonts w:ascii="Arial" w:hAnsi="Arial" w:cs="Arial"/>
                          <w:color w:val="000000"/>
                          <w:sz w:val="24"/>
                          <w:szCs w:val="24"/>
                          <w:u w:color="000000"/>
                        </w:rPr>
                        <w:t xml:space="preserve">– </w:t>
                      </w:r>
                      <w:hyperlink r:id="rId97" w:history="1">
                        <w:r w:rsidRPr="00C22EB4">
                          <w:rPr>
                            <w:rStyle w:val="Hyperlink"/>
                            <w:rFonts w:ascii="Arial" w:hAnsi="Arial" w:cs="Arial"/>
                            <w:sz w:val="24"/>
                            <w:szCs w:val="24"/>
                          </w:rPr>
                          <w:t xml:space="preserve">Charlie </w:t>
                        </w:r>
                        <w:proofErr w:type="spellStart"/>
                        <w:r w:rsidRPr="00C22EB4">
                          <w:rPr>
                            <w:rStyle w:val="Hyperlink"/>
                            <w:rFonts w:ascii="Arial" w:hAnsi="Arial" w:cs="Arial"/>
                            <w:sz w:val="24"/>
                            <w:szCs w:val="24"/>
                          </w:rPr>
                          <w:t>Bassham</w:t>
                        </w:r>
                        <w:proofErr w:type="spellEnd"/>
                      </w:hyperlink>
                      <w:r w:rsidRPr="00406006">
                        <w:rPr>
                          <w:rFonts w:ascii="Arial" w:hAnsi="Arial" w:cs="Arial"/>
                          <w:sz w:val="24"/>
                          <w:szCs w:val="24"/>
                        </w:rPr>
                        <w:t>, Senior Director of Engineering, yearly-performance review, Amplify Education, 9/18/2013</w:t>
                      </w:r>
                    </w:p>
                  </w:txbxContent>
                </v:textbox>
              </v:shape>
            </w:pict>
          </mc:Fallback>
        </mc:AlternateContent>
      </w:r>
      <w:r w:rsidR="008F7B5E" w:rsidRPr="008F7B5E">
        <w:t xml:space="preserve"> </w:t>
      </w:r>
      <w:r w:rsidR="008F7B5E">
        <w:rPr>
          <w:noProof/>
        </w:rPr>
        <mc:AlternateContent>
          <mc:Choice Requires="wps">
            <w:drawing>
              <wp:anchor distT="0" distB="0" distL="114300" distR="114300" simplePos="0" relativeHeight="251667456" behindDoc="0" locked="0" layoutInCell="1" allowOverlap="1" wp14:anchorId="4D49B541" wp14:editId="2FDB6A95">
                <wp:simplePos x="0" y="0"/>
                <wp:positionH relativeFrom="column">
                  <wp:posOffset>4398060</wp:posOffset>
                </wp:positionH>
                <wp:positionV relativeFrom="paragraph">
                  <wp:posOffset>2875433</wp:posOffset>
                </wp:positionV>
                <wp:extent cx="1971675" cy="2195429"/>
                <wp:effectExtent l="0" t="0" r="0" b="1905"/>
                <wp:wrapNone/>
                <wp:docPr id="38" name="Text Box 38"/>
                <wp:cNvGraphicFramePr/>
                <a:graphic xmlns:a="http://schemas.openxmlformats.org/drawingml/2006/main">
                  <a:graphicData uri="http://schemas.microsoft.com/office/word/2010/wordprocessingShape">
                    <wps:wsp>
                      <wps:cNvSpPr txBox="1"/>
                      <wps:spPr>
                        <a:xfrm>
                          <a:off x="0" y="0"/>
                          <a:ext cx="1971675" cy="2195429"/>
                        </a:xfrm>
                        <a:prstGeom prst="rect">
                          <a:avLst/>
                        </a:prstGeom>
                        <a:solidFill>
                          <a:schemeClr val="lt1"/>
                        </a:solidFill>
                        <a:ln w="6350">
                          <a:noFill/>
                        </a:ln>
                      </wps:spPr>
                      <wps:txbx>
                        <w:txbxContent>
                          <w:p w14:paraId="70687561" w14:textId="13BA5841" w:rsidR="00406006" w:rsidRPr="008F7B5E" w:rsidRDefault="00406006">
                            <w:pPr>
                              <w:rPr>
                                <w:sz w:val="18"/>
                                <w:szCs w:val="18"/>
                              </w:rPr>
                            </w:pPr>
                            <w:r w:rsidRPr="008F7B5E">
                              <w:rPr>
                                <w:rFonts w:ascii="Arial" w:hAnsi="Arial" w:cs="Arial"/>
                                <w:color w:val="0600C2"/>
                                <w:sz w:val="18"/>
                                <w:szCs w:val="18"/>
                                <w:u w:color="0600C2"/>
                              </w:rPr>
                              <w:t xml:space="preserve">“I was lucky enough to be part of Neil’s team at TMX and I can’t recommend him enough.  He is a fantastic manager who truly cares about every </w:t>
                            </w:r>
                            <w:r w:rsidR="008F7B5E" w:rsidRPr="008F7B5E">
                              <w:rPr>
                                <w:rFonts w:ascii="Arial" w:hAnsi="Arial" w:cs="Arial"/>
                                <w:color w:val="0600C2"/>
                                <w:sz w:val="18"/>
                                <w:szCs w:val="18"/>
                                <w:u w:color="0600C2"/>
                              </w:rPr>
                              <w:t xml:space="preserve">single person on his team.  Not only is he extremely knowledgeable, he is the type of person that everybody loves to work with/for.  </w:t>
                            </w:r>
                            <w:r w:rsidR="008F7B5E" w:rsidRPr="008F7B5E">
                              <w:rPr>
                                <w:rFonts w:ascii="Arial" w:hAnsi="Arial" w:cs="Arial"/>
                                <w:b/>
                                <w:bCs/>
                                <w:color w:val="0600C2"/>
                                <w:sz w:val="18"/>
                                <w:szCs w:val="18"/>
                                <w:u w:color="0600C2"/>
                              </w:rPr>
                              <w:t>Neil is hands down one of the best managers I have ever had and I would with him/for him in a heartbeat.”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9B541" id="Text Box 38" o:spid="_x0000_s1028" type="#_x0000_t202" style="position:absolute;left:0;text-align:left;margin-left:346.3pt;margin-top:226.4pt;width:155.25pt;height:17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" fillcolor="white [3201]" stroked="f" strokeweight=".5pt">
                <v:textbox>
                  <w:txbxContent>
                    <w:p w14:paraId="70687561" w14:textId="13BA5841" w:rsidR="00406006" w:rsidRPr="008F7B5E" w:rsidRDefault="00406006">
                      <w:pPr>
                        <w:rPr>
                          <w:sz w:val="18"/>
                          <w:szCs w:val="18"/>
                        </w:rPr>
                      </w:pPr>
                      <w:r w:rsidRPr="008F7B5E">
                        <w:rPr>
                          <w:rFonts w:ascii="Arial" w:hAnsi="Arial" w:cs="Arial"/>
                          <w:color w:val="0600C2"/>
                          <w:sz w:val="18"/>
                          <w:szCs w:val="18"/>
                          <w:u w:color="0600C2"/>
                        </w:rPr>
                        <w:t xml:space="preserve">“I was lucky enough to be part of Neil’s team at TMX and I can’t recommend him enough.  He is a fantastic manager who truly cares about every </w:t>
                      </w:r>
                      <w:r w:rsidR="008F7B5E" w:rsidRPr="008F7B5E">
                        <w:rPr>
                          <w:rFonts w:ascii="Arial" w:hAnsi="Arial" w:cs="Arial"/>
                          <w:color w:val="0600C2"/>
                          <w:sz w:val="18"/>
                          <w:szCs w:val="18"/>
                          <w:u w:color="0600C2"/>
                        </w:rPr>
                        <w:t xml:space="preserve">single person on his team.  Not only is he extremely knowledgeable, he is the type of person that everybody loves to work with/for.  </w:t>
                      </w:r>
                      <w:r w:rsidR="008F7B5E" w:rsidRPr="008F7B5E">
                        <w:rPr>
                          <w:rFonts w:ascii="Arial" w:hAnsi="Arial" w:cs="Arial"/>
                          <w:b/>
                          <w:bCs/>
                          <w:color w:val="0600C2"/>
                          <w:sz w:val="18"/>
                          <w:szCs w:val="18"/>
                          <w:u w:color="0600C2"/>
                        </w:rPr>
                        <w:t>Neil is hands down one of the best managers I have ever had and I would with him/for him in a heartbeat.”</w:t>
                      </w:r>
                    </w:p>
                  </w:txbxContent>
                </v:textbox>
              </v:shape>
            </w:pict>
          </mc:Fallback>
        </mc:AlternateContent>
      </w:r>
      <w:r w:rsidR="008F7B5E">
        <w:rPr>
          <w:noProof/>
        </w:rPr>
        <mc:AlternateContent>
          <mc:Choice Requires="wps">
            <w:drawing>
              <wp:anchor distT="0" distB="0" distL="114300" distR="114300" simplePos="0" relativeHeight="251665408" behindDoc="0" locked="0" layoutInCell="1" allowOverlap="1" wp14:anchorId="353E7735" wp14:editId="4239AA07">
                <wp:simplePos x="0" y="0"/>
                <wp:positionH relativeFrom="column">
                  <wp:posOffset>4382735</wp:posOffset>
                </wp:positionH>
                <wp:positionV relativeFrom="paragraph">
                  <wp:posOffset>147559</wp:posOffset>
                </wp:positionV>
                <wp:extent cx="2058677" cy="2697224"/>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058677" cy="2697224"/>
                        </a:xfrm>
                        <a:prstGeom prst="rect">
                          <a:avLst/>
                        </a:prstGeom>
                        <a:solidFill>
                          <a:schemeClr val="lt1"/>
                        </a:solidFill>
                        <a:ln w="6350">
                          <a:noFill/>
                        </a:ln>
                      </wps:spPr>
                      <wps:txbx>
                        <w:txbxContent>
                          <w:p w14:paraId="62D8A197" w14:textId="248E5FD4" w:rsidR="00406006" w:rsidRPr="008F7B5E" w:rsidRDefault="00406006">
                            <w:pPr>
                              <w:rPr>
                                <w:sz w:val="18"/>
                                <w:szCs w:val="18"/>
                              </w:rPr>
                            </w:pPr>
                            <w:r w:rsidRPr="008F7B5E">
                              <w:rPr>
                                <w:rFonts w:ascii="Arial" w:hAnsi="Arial" w:cs="Arial"/>
                                <w:color w:val="0600C2"/>
                                <w:sz w:val="18"/>
                                <w:szCs w:val="18"/>
                                <w:u w:color="0600C2"/>
                              </w:rPr>
                              <w:t xml:space="preserve">“Neil is passionate about making things happen, and rightfully recognizes the path to this as inspiring people. He indefatigably pursues his own 'continuous improvement' both in engineering and development methodologies, mastering and applying process (just enough), and simply focusing on what I think differentiates and makes him so invaluable: his empathic, patient, supportive approach to people. </w:t>
                            </w:r>
                            <w:r w:rsidRPr="008F7B5E">
                              <w:rPr>
                                <w:rFonts w:ascii="Arial" w:hAnsi="Arial" w:cs="Arial"/>
                                <w:b/>
                                <w:bCs/>
                                <w:color w:val="0600C2"/>
                                <w:sz w:val="18"/>
                                <w:szCs w:val="18"/>
                                <w:u w:color="0600C2"/>
                              </w:rPr>
                              <w:t>Simply stated, Neil makes people around him better. And that's a powerful thing.</w:t>
                            </w:r>
                            <w:r w:rsidRPr="008F7B5E">
                              <w:rPr>
                                <w:rFonts w:ascii="Arial" w:hAnsi="Arial" w:cs="Arial"/>
                                <w:color w:val="0600C2"/>
                                <w:sz w:val="18"/>
                                <w:szCs w:val="18"/>
                                <w:u w:color="0600C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E7735" id="Text Box 35" o:spid="_x0000_s1029" type="#_x0000_t202" style="position:absolute;left:0;text-align:left;margin-left:345.1pt;margin-top:11.6pt;width:162.1pt;height:21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" fillcolor="white [3201]" stroked="f" strokeweight=".5pt">
                <v:textbox>
                  <w:txbxContent>
                    <w:p w14:paraId="62D8A197" w14:textId="248E5FD4" w:rsidR="00406006" w:rsidRPr="008F7B5E" w:rsidRDefault="00406006">
                      <w:pPr>
                        <w:rPr>
                          <w:sz w:val="18"/>
                          <w:szCs w:val="18"/>
                        </w:rPr>
                      </w:pPr>
                      <w:r w:rsidRPr="008F7B5E">
                        <w:rPr>
                          <w:rFonts w:ascii="Arial" w:hAnsi="Arial" w:cs="Arial"/>
                          <w:color w:val="0600C2"/>
                          <w:sz w:val="18"/>
                          <w:szCs w:val="18"/>
                          <w:u w:color="0600C2"/>
                        </w:rPr>
                        <w:t xml:space="preserve">“Neil is passionate about making things happen, and rightfully recognizes the path to this as inspiring people. He indefatigably pursues his own 'continuous improvement' both in engineering and development methodologies, mastering and applying process (just enough), and simply focusing on what I think differentiates and makes him so invaluable: his empathic, patient, supportive approach to people. </w:t>
                      </w:r>
                      <w:r w:rsidRPr="008F7B5E">
                        <w:rPr>
                          <w:rFonts w:ascii="Arial" w:hAnsi="Arial" w:cs="Arial"/>
                          <w:b/>
                          <w:bCs/>
                          <w:color w:val="0600C2"/>
                          <w:sz w:val="18"/>
                          <w:szCs w:val="18"/>
                          <w:u w:color="0600C2"/>
                        </w:rPr>
                        <w:t>Simply stated, Neil makes people around him better. And that's a powerful thing.</w:t>
                      </w:r>
                      <w:r w:rsidRPr="008F7B5E">
                        <w:rPr>
                          <w:rFonts w:ascii="Arial" w:hAnsi="Arial" w:cs="Arial"/>
                          <w:color w:val="0600C2"/>
                          <w:sz w:val="18"/>
                          <w:szCs w:val="18"/>
                          <w:u w:color="0600C2"/>
                        </w:rPr>
                        <w:t>”</w:t>
                      </w:r>
                    </w:p>
                  </w:txbxContent>
                </v:textbox>
              </v:shape>
            </w:pict>
          </mc:Fallback>
        </mc:AlternateContent>
      </w:r>
    </w:p>
    <w:sectPr w:rsidR="00336675">
      <w:headerReference w:type="default" r:id="rId98"/>
      <w:footerReference w:type="default" r:id="rId99"/>
      <w:headerReference w:type="first" r:id="rId100"/>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A6B0F" w14:textId="77777777" w:rsidR="00074E83" w:rsidRDefault="00074E83">
      <w:r>
        <w:separator/>
      </w:r>
    </w:p>
  </w:endnote>
  <w:endnote w:type="continuationSeparator" w:id="0">
    <w:p w14:paraId="253AD309" w14:textId="77777777" w:rsidR="00074E83" w:rsidRDefault="00074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F77AE" w14:textId="77777777" w:rsidR="0098228D" w:rsidRDefault="0098228D">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88444" w14:textId="77777777" w:rsidR="00074E83" w:rsidRDefault="00074E83">
      <w:r>
        <w:separator/>
      </w:r>
    </w:p>
  </w:footnote>
  <w:footnote w:type="continuationSeparator" w:id="0">
    <w:p w14:paraId="50088160" w14:textId="77777777" w:rsidR="00074E83" w:rsidRDefault="00074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AD30C" w14:textId="77777777" w:rsidR="0098228D" w:rsidRDefault="0098228D">
    <w:r>
      <w:rPr>
        <w:noProof/>
        <w:lang w:eastAsia="en-US"/>
      </w:rPr>
      <mc:AlternateContent>
        <mc:Choice Requires="wps">
          <w:drawing>
            <wp:anchor distT="0" distB="0" distL="114300" distR="114300" simplePos="0" relativeHeight="251665408" behindDoc="1" locked="0" layoutInCell="1" allowOverlap="1" wp14:anchorId="6B790BF3" wp14:editId="1DCC56FA">
              <wp:simplePos x="876300" y="457200"/>
              <wp:positionH relativeFrom="page">
                <wp:align>center</wp:align>
              </wp:positionH>
              <wp:positionV relativeFrom="page">
                <wp:align>center</wp:align>
              </wp:positionV>
              <wp:extent cx="5013960" cy="7205980"/>
              <wp:effectExtent l="0" t="0" r="1270" b="571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00206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54C104B4"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" path="m,l5013960,r,7205980l,7205980,,xm130564,130564r,6944852l4883396,7075416r,-6944852l130564,130564xe" fillcolor="#002060"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E6E" w14:textId="77777777" w:rsidR="0098228D" w:rsidRDefault="0098228D">
    <w:r>
      <w:rPr>
        <w:noProof/>
        <w:lang w:eastAsia="en-US"/>
      </w:rPr>
      <mc:AlternateContent>
        <mc:Choice Requires="wpg">
          <w:drawing>
            <wp:anchor distT="0" distB="0" distL="114300" distR="114300" simplePos="0" relativeHeight="251663360" behindDoc="1" locked="0" layoutInCell="1" allowOverlap="1" wp14:anchorId="4331654D" wp14:editId="59080274">
              <wp:simplePos x="0" y="0"/>
              <wp:positionH relativeFrom="page">
                <wp:align>center</wp:align>
              </wp:positionH>
              <wp:positionV relativeFrom="page">
                <wp:align>center</wp:align>
              </wp:positionV>
              <wp:extent cx="5012690" cy="7207250"/>
              <wp:effectExtent l="0" t="0" r="13970" b="1841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solidFill>
                          <a:srgbClr val="00206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3A5EDF1B" w14:textId="77777777" w:rsidR="0098228D" w:rsidRDefault="0098228D">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4331654D" id="Group 4" o:spid="_x0000_s1030"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">
              <v:shape id="Frame 5" o:spid="_x0000_s1031"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" path="m,l7315200,r,9601200l,9601200,,xm190488,190488r,9220224l7124712,9410712r,-9220224l190488,190488xe" fillcolor="#002060" strokecolor="#0070c0" strokeweight="1pt">
                <v:stroke joinstyle="miter"/>
                <v:path arrowok="t" o:connecttype="custom" o:connectlocs="0,0;7315200,0;7315200,9601200;0,9601200;0,0;190488,190488;190488,9410712;7124712,9410712;7124712,190488;190488,190488" o:connectangles="0,0,0,0,0,0,0,0,0,0"/>
              </v:shape>
              <v:shape id="Freeform 8" o:spid="_x0000_s1032"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3A5EDF1B" w14:textId="77777777" w:rsidR="0098228D" w:rsidRDefault="0098228D">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068215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446A28"/>
    <w:multiLevelType w:val="multilevel"/>
    <w:tmpl w:val="76FA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CD086E"/>
    <w:multiLevelType w:val="multilevel"/>
    <w:tmpl w:val="4C8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B55331"/>
    <w:multiLevelType w:val="multilevel"/>
    <w:tmpl w:val="706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5D4012"/>
    <w:multiLevelType w:val="multilevel"/>
    <w:tmpl w:val="724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5B5B64"/>
    <w:multiLevelType w:val="multilevel"/>
    <w:tmpl w:val="CF0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32106"/>
    <w:multiLevelType w:val="multilevel"/>
    <w:tmpl w:val="224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1A4240"/>
    <w:multiLevelType w:val="multilevel"/>
    <w:tmpl w:val="A53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943F26"/>
    <w:multiLevelType w:val="multilevel"/>
    <w:tmpl w:val="A1A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A0BF1"/>
    <w:multiLevelType w:val="hybridMultilevel"/>
    <w:tmpl w:val="78FA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84B89"/>
    <w:multiLevelType w:val="multilevel"/>
    <w:tmpl w:val="FF44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CA4C88"/>
    <w:multiLevelType w:val="multilevel"/>
    <w:tmpl w:val="664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7"/>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0"/>
  </w:num>
  <w:num w:numId="15">
    <w:abstractNumId w:val="21"/>
  </w:num>
  <w:num w:numId="16">
    <w:abstractNumId w:val="12"/>
  </w:num>
  <w:num w:numId="17">
    <w:abstractNumId w:val="23"/>
  </w:num>
  <w:num w:numId="18">
    <w:abstractNumId w:val="13"/>
  </w:num>
  <w:num w:numId="19">
    <w:abstractNumId w:val="24"/>
  </w:num>
  <w:num w:numId="20">
    <w:abstractNumId w:val="11"/>
  </w:num>
  <w:num w:numId="21">
    <w:abstractNumId w:val="16"/>
  </w:num>
  <w:num w:numId="22">
    <w:abstractNumId w:val="15"/>
  </w:num>
  <w:num w:numId="23">
    <w:abstractNumId w:val="18"/>
  </w:num>
  <w:num w:numId="24">
    <w:abstractNumId w:val="20"/>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6F"/>
    <w:rsid w:val="00000EE8"/>
    <w:rsid w:val="00014563"/>
    <w:rsid w:val="00072779"/>
    <w:rsid w:val="00074E83"/>
    <w:rsid w:val="00096BEB"/>
    <w:rsid w:val="00122619"/>
    <w:rsid w:val="00167983"/>
    <w:rsid w:val="00191E6C"/>
    <w:rsid w:val="002149DE"/>
    <w:rsid w:val="002276A2"/>
    <w:rsid w:val="002B478F"/>
    <w:rsid w:val="002F4446"/>
    <w:rsid w:val="002F46AE"/>
    <w:rsid w:val="00327600"/>
    <w:rsid w:val="00334E74"/>
    <w:rsid w:val="00336675"/>
    <w:rsid w:val="003919BE"/>
    <w:rsid w:val="003A49CE"/>
    <w:rsid w:val="003B2E73"/>
    <w:rsid w:val="003E4A1D"/>
    <w:rsid w:val="004037CE"/>
    <w:rsid w:val="00404F9E"/>
    <w:rsid w:val="00406006"/>
    <w:rsid w:val="0043486F"/>
    <w:rsid w:val="00452B69"/>
    <w:rsid w:val="00465167"/>
    <w:rsid w:val="00491B2B"/>
    <w:rsid w:val="004A411C"/>
    <w:rsid w:val="004F37A7"/>
    <w:rsid w:val="00515EB2"/>
    <w:rsid w:val="00535E3E"/>
    <w:rsid w:val="00613A4A"/>
    <w:rsid w:val="00631DDB"/>
    <w:rsid w:val="00671677"/>
    <w:rsid w:val="006D5138"/>
    <w:rsid w:val="00715B7E"/>
    <w:rsid w:val="007A7ADC"/>
    <w:rsid w:val="007C1ABE"/>
    <w:rsid w:val="008523D7"/>
    <w:rsid w:val="008A624A"/>
    <w:rsid w:val="008E6791"/>
    <w:rsid w:val="008F7B5E"/>
    <w:rsid w:val="0098228D"/>
    <w:rsid w:val="00A22CA5"/>
    <w:rsid w:val="00A418A7"/>
    <w:rsid w:val="00AA352D"/>
    <w:rsid w:val="00B07B95"/>
    <w:rsid w:val="00B15BDA"/>
    <w:rsid w:val="00B7543E"/>
    <w:rsid w:val="00B96E20"/>
    <w:rsid w:val="00BB179D"/>
    <w:rsid w:val="00BE466E"/>
    <w:rsid w:val="00C1550E"/>
    <w:rsid w:val="00C22EB4"/>
    <w:rsid w:val="00C87959"/>
    <w:rsid w:val="00D92611"/>
    <w:rsid w:val="00DB3F68"/>
    <w:rsid w:val="00DF122F"/>
    <w:rsid w:val="00DF704C"/>
    <w:rsid w:val="00E00B77"/>
    <w:rsid w:val="00E354FB"/>
    <w:rsid w:val="00E81F17"/>
    <w:rsid w:val="00E94AD4"/>
    <w:rsid w:val="00EA4618"/>
    <w:rsid w:val="00ED2135"/>
    <w:rsid w:val="00ED6C5A"/>
    <w:rsid w:val="00F00096"/>
    <w:rsid w:val="00F37E55"/>
    <w:rsid w:val="00F52A00"/>
    <w:rsid w:val="00F5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76EC4"/>
  <w15:chartTrackingRefBased/>
  <w15:docId w15:val="{60F43C0E-79F5-2C41-B13A-368B81C3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table" w:styleId="TableGrid">
    <w:name w:val="Table Grid"/>
    <w:basedOn w:val="TableNormal"/>
    <w:uiPriority w:val="39"/>
    <w:rsid w:val="00403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5BD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B15BDA"/>
  </w:style>
  <w:style w:type="table" w:styleId="PlainTable1">
    <w:name w:val="Plain Table 1"/>
    <w:basedOn w:val="TableNormal"/>
    <w:uiPriority w:val="41"/>
    <w:rsid w:val="00DF70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22EB4"/>
    <w:rPr>
      <w:color w:val="53C3C7" w:themeColor="hyperlink"/>
      <w:u w:val="single"/>
    </w:rPr>
  </w:style>
  <w:style w:type="character" w:styleId="UnresolvedMention">
    <w:name w:val="Unresolved Mention"/>
    <w:basedOn w:val="DefaultParagraphFont"/>
    <w:uiPriority w:val="99"/>
    <w:semiHidden/>
    <w:unhideWhenUsed/>
    <w:rsid w:val="00C22EB4"/>
    <w:rPr>
      <w:color w:val="605E5C"/>
      <w:shd w:val="clear" w:color="auto" w:fill="E1DFDD"/>
    </w:rPr>
  </w:style>
  <w:style w:type="character" w:styleId="FollowedHyperlink">
    <w:name w:val="FollowedHyperlink"/>
    <w:basedOn w:val="DefaultParagraphFont"/>
    <w:uiPriority w:val="99"/>
    <w:semiHidden/>
    <w:unhideWhenUsed/>
    <w:rsid w:val="00C22EB4"/>
    <w:rPr>
      <w:color w:val="846B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8738">
      <w:bodyDiv w:val="1"/>
      <w:marLeft w:val="0"/>
      <w:marRight w:val="0"/>
      <w:marTop w:val="0"/>
      <w:marBottom w:val="0"/>
      <w:divBdr>
        <w:top w:val="none" w:sz="0" w:space="0" w:color="auto"/>
        <w:left w:val="none" w:sz="0" w:space="0" w:color="auto"/>
        <w:bottom w:val="none" w:sz="0" w:space="0" w:color="auto"/>
        <w:right w:val="none" w:sz="0" w:space="0" w:color="auto"/>
      </w:divBdr>
    </w:div>
    <w:div w:id="128323778">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0590">
      <w:bodyDiv w:val="1"/>
      <w:marLeft w:val="0"/>
      <w:marRight w:val="0"/>
      <w:marTop w:val="0"/>
      <w:marBottom w:val="0"/>
      <w:divBdr>
        <w:top w:val="none" w:sz="0" w:space="0" w:color="auto"/>
        <w:left w:val="none" w:sz="0" w:space="0" w:color="auto"/>
        <w:bottom w:val="none" w:sz="0" w:space="0" w:color="auto"/>
        <w:right w:val="none" w:sz="0" w:space="0" w:color="auto"/>
      </w:divBdr>
    </w:div>
    <w:div w:id="617490289">
      <w:bodyDiv w:val="1"/>
      <w:marLeft w:val="0"/>
      <w:marRight w:val="0"/>
      <w:marTop w:val="0"/>
      <w:marBottom w:val="0"/>
      <w:divBdr>
        <w:top w:val="none" w:sz="0" w:space="0" w:color="auto"/>
        <w:left w:val="none" w:sz="0" w:space="0" w:color="auto"/>
        <w:bottom w:val="none" w:sz="0" w:space="0" w:color="auto"/>
        <w:right w:val="none" w:sz="0" w:space="0" w:color="auto"/>
      </w:divBdr>
    </w:div>
    <w:div w:id="758143120">
      <w:bodyDiv w:val="1"/>
      <w:marLeft w:val="0"/>
      <w:marRight w:val="0"/>
      <w:marTop w:val="0"/>
      <w:marBottom w:val="0"/>
      <w:divBdr>
        <w:top w:val="none" w:sz="0" w:space="0" w:color="auto"/>
        <w:left w:val="none" w:sz="0" w:space="0" w:color="auto"/>
        <w:bottom w:val="none" w:sz="0" w:space="0" w:color="auto"/>
        <w:right w:val="none" w:sz="0" w:space="0" w:color="auto"/>
      </w:divBdr>
    </w:div>
    <w:div w:id="972252971">
      <w:bodyDiv w:val="1"/>
      <w:marLeft w:val="0"/>
      <w:marRight w:val="0"/>
      <w:marTop w:val="0"/>
      <w:marBottom w:val="0"/>
      <w:divBdr>
        <w:top w:val="none" w:sz="0" w:space="0" w:color="auto"/>
        <w:left w:val="none" w:sz="0" w:space="0" w:color="auto"/>
        <w:bottom w:val="none" w:sz="0" w:space="0" w:color="auto"/>
        <w:right w:val="none" w:sz="0" w:space="0" w:color="auto"/>
      </w:divBdr>
    </w:div>
    <w:div w:id="1021593093">
      <w:bodyDiv w:val="1"/>
      <w:marLeft w:val="0"/>
      <w:marRight w:val="0"/>
      <w:marTop w:val="0"/>
      <w:marBottom w:val="0"/>
      <w:divBdr>
        <w:top w:val="none" w:sz="0" w:space="0" w:color="auto"/>
        <w:left w:val="none" w:sz="0" w:space="0" w:color="auto"/>
        <w:bottom w:val="none" w:sz="0" w:space="0" w:color="auto"/>
        <w:right w:val="none" w:sz="0" w:space="0" w:color="auto"/>
      </w:divBdr>
    </w:div>
    <w:div w:id="1145397419">
      <w:bodyDiv w:val="1"/>
      <w:marLeft w:val="0"/>
      <w:marRight w:val="0"/>
      <w:marTop w:val="0"/>
      <w:marBottom w:val="0"/>
      <w:divBdr>
        <w:top w:val="none" w:sz="0" w:space="0" w:color="auto"/>
        <w:left w:val="none" w:sz="0" w:space="0" w:color="auto"/>
        <w:bottom w:val="none" w:sz="0" w:space="0" w:color="auto"/>
        <w:right w:val="none" w:sz="0" w:space="0" w:color="auto"/>
      </w:divBdr>
    </w:div>
    <w:div w:id="1235970010">
      <w:bodyDiv w:val="1"/>
      <w:marLeft w:val="0"/>
      <w:marRight w:val="0"/>
      <w:marTop w:val="0"/>
      <w:marBottom w:val="0"/>
      <w:divBdr>
        <w:top w:val="none" w:sz="0" w:space="0" w:color="auto"/>
        <w:left w:val="none" w:sz="0" w:space="0" w:color="auto"/>
        <w:bottom w:val="none" w:sz="0" w:space="0" w:color="auto"/>
        <w:right w:val="none" w:sz="0" w:space="0" w:color="auto"/>
      </w:divBdr>
    </w:div>
    <w:div w:id="1499541160">
      <w:bodyDiv w:val="1"/>
      <w:marLeft w:val="0"/>
      <w:marRight w:val="0"/>
      <w:marTop w:val="0"/>
      <w:marBottom w:val="0"/>
      <w:divBdr>
        <w:top w:val="none" w:sz="0" w:space="0" w:color="auto"/>
        <w:left w:val="none" w:sz="0" w:space="0" w:color="auto"/>
        <w:bottom w:val="none" w:sz="0" w:space="0" w:color="auto"/>
        <w:right w:val="none" w:sz="0" w:space="0" w:color="auto"/>
      </w:divBdr>
    </w:div>
    <w:div w:id="1720208184">
      <w:bodyDiv w:val="1"/>
      <w:marLeft w:val="0"/>
      <w:marRight w:val="0"/>
      <w:marTop w:val="0"/>
      <w:marBottom w:val="0"/>
      <w:divBdr>
        <w:top w:val="none" w:sz="0" w:space="0" w:color="auto"/>
        <w:left w:val="none" w:sz="0" w:space="0" w:color="auto"/>
        <w:bottom w:val="none" w:sz="0" w:space="0" w:color="auto"/>
        <w:right w:val="none" w:sz="0" w:space="0" w:color="auto"/>
      </w:divBdr>
    </w:div>
    <w:div w:id="1739937013">
      <w:bodyDiv w:val="1"/>
      <w:marLeft w:val="0"/>
      <w:marRight w:val="0"/>
      <w:marTop w:val="0"/>
      <w:marBottom w:val="0"/>
      <w:divBdr>
        <w:top w:val="none" w:sz="0" w:space="0" w:color="auto"/>
        <w:left w:val="none" w:sz="0" w:space="0" w:color="auto"/>
        <w:bottom w:val="none" w:sz="0" w:space="0" w:color="auto"/>
        <w:right w:val="none" w:sz="0" w:space="0" w:color="auto"/>
      </w:divBdr>
    </w:div>
    <w:div w:id="18546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untaingoatsoftware.com/" TargetMode="External"/><Relationship Id="rId21" Type="http://schemas.openxmlformats.org/officeDocument/2006/relationships/hyperlink" Target="https://www.mountaingoatsoftware.com/" TargetMode="External"/><Relationship Id="rId42" Type="http://schemas.openxmlformats.org/officeDocument/2006/relationships/hyperlink" Target="https://www.tmxfinancefamily.com/what-we-do/" TargetMode="External"/><Relationship Id="rId47" Type="http://schemas.openxmlformats.org/officeDocument/2006/relationships/hyperlink" Target="https://en.wikipedia.org/wiki/HP_Application_Security_Center" TargetMode="External"/><Relationship Id="rId63" Type="http://schemas.openxmlformats.org/officeDocument/2006/relationships/hyperlink" Target="https://www.lexisnexis.com/en-us/gateway.page" TargetMode="External"/><Relationship Id="rId68" Type="http://schemas.openxmlformats.org/officeDocument/2006/relationships/image" Target="file:////var/folders/56/rv0fx88x5jx750qjt26_t3l80000gn/T/com.microsoft.Word/WebArchiveCopyPasteTempFiles/pastedGraphic.png" TargetMode="External"/><Relationship Id="rId84" Type="http://schemas.openxmlformats.org/officeDocument/2006/relationships/image" Target="file:////var/folders/56/rv0fx88x5jx750qjt26_t3l80000gn/T/com.microsoft.Word/WebArchiveCopyPasteTempFiles/pastedGraphic.png" TargetMode="External"/><Relationship Id="rId89" Type="http://schemas.openxmlformats.org/officeDocument/2006/relationships/image" Target="media/image18.tiff"/><Relationship Id="rId16" Type="http://schemas.openxmlformats.org/officeDocument/2006/relationships/image" Target="media/image5.png"/><Relationship Id="rId11" Type="http://schemas.openxmlformats.org/officeDocument/2006/relationships/image" Target="media/image3.png"/><Relationship Id="rId32" Type="http://schemas.openxmlformats.org/officeDocument/2006/relationships/hyperlink" Target="https://www.amplify.com/" TargetMode="External"/><Relationship Id="rId37" Type="http://schemas.openxmlformats.org/officeDocument/2006/relationships/hyperlink" Target="https://www.tmxfinancefamily.com/what-we-do/" TargetMode="External"/><Relationship Id="rId53" Type="http://schemas.openxmlformats.org/officeDocument/2006/relationships/hyperlink" Target="https://www.verint.com/" TargetMode="External"/><Relationship Id="rId58" Type="http://schemas.openxmlformats.org/officeDocument/2006/relationships/hyperlink" Target="https://www.verint.com/" TargetMode="External"/><Relationship Id="rId74" Type="http://schemas.openxmlformats.org/officeDocument/2006/relationships/hyperlink" Target="https://www.hughes.com/" TargetMode="External"/><Relationship Id="rId79" Type="http://schemas.openxmlformats.org/officeDocument/2006/relationships/hyperlink" Target="https://www.aspect.com/" TargetMode="External"/><Relationship Id="rId102" Type="http://schemas.openxmlformats.org/officeDocument/2006/relationships/glossaryDocument" Target="glossary/document.xml"/><Relationship Id="rId5" Type="http://schemas.openxmlformats.org/officeDocument/2006/relationships/webSettings" Target="webSettings.xml"/><Relationship Id="rId90" Type="http://schemas.openxmlformats.org/officeDocument/2006/relationships/hyperlink" Target="https://www.iona.edu/home.aspx" TargetMode="External"/><Relationship Id="rId95" Type="http://schemas.openxmlformats.org/officeDocument/2006/relationships/image" Target="media/image21.tiff"/><Relationship Id="rId22" Type="http://schemas.openxmlformats.org/officeDocument/2006/relationships/hyperlink" Target="https://www.mountaingoatsoftware.com/" TargetMode="External"/><Relationship Id="rId27" Type="http://schemas.openxmlformats.org/officeDocument/2006/relationships/image" Target="media/image8.png"/><Relationship Id="rId43" Type="http://schemas.openxmlformats.org/officeDocument/2006/relationships/image" Target="media/image10.png"/><Relationship Id="rId48" Type="http://schemas.openxmlformats.org/officeDocument/2006/relationships/hyperlink" Target="https://en.wikipedia.org/wiki/HP_Application_Security_Center" TargetMode="External"/><Relationship Id="rId64" Type="http://schemas.openxmlformats.org/officeDocument/2006/relationships/hyperlink" Target="https://www.lexisnexis.com/en-us/gateway.page" TargetMode="External"/><Relationship Id="rId69" Type="http://schemas.openxmlformats.org/officeDocument/2006/relationships/hyperlink" Target="https://www.hughes.com/" TargetMode="External"/><Relationship Id="rId80" Type="http://schemas.openxmlformats.org/officeDocument/2006/relationships/hyperlink" Target="https://www.aspect.com/" TargetMode="External"/><Relationship Id="rId85" Type="http://schemas.openxmlformats.org/officeDocument/2006/relationships/image" Target="media/image16.png"/><Relationship Id="rId12" Type="http://schemas.openxmlformats.org/officeDocument/2006/relationships/hyperlink" Target="https://github.com/neil-sambol" TargetMode="External"/><Relationship Id="rId17" Type="http://schemas.openxmlformats.org/officeDocument/2006/relationships/hyperlink" Target="https://www.mrisoftware.com/" TargetMode="External"/><Relationship Id="rId25" Type="http://schemas.openxmlformats.org/officeDocument/2006/relationships/hyperlink" Target="https://www.mountaingoatsoftware.com/" TargetMode="External"/><Relationship Id="rId33" Type="http://schemas.openxmlformats.org/officeDocument/2006/relationships/hyperlink" Target="https://www.amplify.com/" TargetMode="External"/><Relationship Id="rId38" Type="http://schemas.openxmlformats.org/officeDocument/2006/relationships/hyperlink" Target="https://www.tmxfinancefamily.com/what-we-do/" TargetMode="External"/><Relationship Id="rId46" Type="http://schemas.openxmlformats.org/officeDocument/2006/relationships/hyperlink" Target="https://en.wikipedia.org/wiki/HP_Application_Security_Center" TargetMode="External"/><Relationship Id="rId59" Type="http://schemas.openxmlformats.org/officeDocument/2006/relationships/image" Target="media/image12.png"/><Relationship Id="rId67" Type="http://schemas.openxmlformats.org/officeDocument/2006/relationships/image" Target="media/image13.png"/><Relationship Id="rId103"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www.tmxfinancefamily.com/what-we-do/" TargetMode="External"/><Relationship Id="rId54" Type="http://schemas.openxmlformats.org/officeDocument/2006/relationships/hyperlink" Target="https://www.verint.com/" TargetMode="External"/><Relationship Id="rId62" Type="http://schemas.openxmlformats.org/officeDocument/2006/relationships/hyperlink" Target="https://www.lexisnexis.com/en-us/gateway.page" TargetMode="External"/><Relationship Id="rId70" Type="http://schemas.openxmlformats.org/officeDocument/2006/relationships/hyperlink" Target="https://www.hughes.com/" TargetMode="External"/><Relationship Id="rId75" Type="http://schemas.openxmlformats.org/officeDocument/2006/relationships/image" Target="media/image14.png"/><Relationship Id="rId83" Type="http://schemas.openxmlformats.org/officeDocument/2006/relationships/image" Target="media/image15.png"/><Relationship Id="rId88" Type="http://schemas.openxmlformats.org/officeDocument/2006/relationships/hyperlink" Target="https://www.yale.edu/" TargetMode="External"/><Relationship Id="rId91" Type="http://schemas.openxmlformats.org/officeDocument/2006/relationships/image" Target="media/image19.tiff"/><Relationship Id="rId96" Type="http://schemas.openxmlformats.org/officeDocument/2006/relationships/hyperlink" Target="https://www.linkedin.com/in/charliebassha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miledirectclub.com/" TargetMode="External"/><Relationship Id="rId23" Type="http://schemas.openxmlformats.org/officeDocument/2006/relationships/hyperlink" Target="https://www.mountaingoatsoftware.com/" TargetMode="External"/><Relationship Id="rId28" Type="http://schemas.openxmlformats.org/officeDocument/2006/relationships/image" Target="file:////var/folders/56/rv0fx88x5jx750qjt26_t3l80000gn/T/com.microsoft.Word/WebArchiveCopyPasteTempFiles/pastedGraphic.png" TargetMode="External"/><Relationship Id="rId36" Type="http://schemas.openxmlformats.org/officeDocument/2006/relationships/image" Target="file:////var/folders/56/rv0fx88x5jx750qjt26_t3l80000gn/T/com.microsoft.Word/WebArchiveCopyPasteTempFiles/pastedGraphic.png" TargetMode="External"/><Relationship Id="rId49" Type="http://schemas.openxmlformats.org/officeDocument/2006/relationships/hyperlink" Target="https://en.wikipedia.org/wiki/HP_Application_Security_Center" TargetMode="External"/><Relationship Id="rId57" Type="http://schemas.openxmlformats.org/officeDocument/2006/relationships/hyperlink" Target="https://www.verint.com/" TargetMode="External"/><Relationship Id="rId10" Type="http://schemas.openxmlformats.org/officeDocument/2006/relationships/image" Target="media/image2.tiff"/><Relationship Id="rId31" Type="http://schemas.openxmlformats.org/officeDocument/2006/relationships/hyperlink" Target="https://www.amplify.com/" TargetMode="External"/><Relationship Id="rId44" Type="http://schemas.openxmlformats.org/officeDocument/2006/relationships/image" Target="file:////var/folders/56/rv0fx88x5jx750qjt26_t3l80000gn/T/com.microsoft.Word/WebArchiveCopyPasteTempFiles/pastedGraphic.png" TargetMode="External"/><Relationship Id="rId52" Type="http://schemas.openxmlformats.org/officeDocument/2006/relationships/image" Target="file:////var/folders/56/rv0fx88x5jx750qjt26_t3l80000gn/T/com.microsoft.Word/WebArchiveCopyPasteTempFiles/pastedGraphic.png" TargetMode="External"/><Relationship Id="rId60" Type="http://schemas.openxmlformats.org/officeDocument/2006/relationships/image" Target="file:////var/folders/56/rv0fx88x5jx750qjt26_t3l80000gn/T/com.microsoft.Word/WebArchiveCopyPasteTempFiles/pastedGraphic.png" TargetMode="External"/><Relationship Id="rId65" Type="http://schemas.openxmlformats.org/officeDocument/2006/relationships/hyperlink" Target="https://www.lexisnexis.com/en-us/gateway.page" TargetMode="External"/><Relationship Id="rId73" Type="http://schemas.openxmlformats.org/officeDocument/2006/relationships/hyperlink" Target="https://www.hughes.com/" TargetMode="External"/><Relationship Id="rId78" Type="http://schemas.openxmlformats.org/officeDocument/2006/relationships/hyperlink" Target="https://www.aspect.com/" TargetMode="External"/><Relationship Id="rId81" Type="http://schemas.openxmlformats.org/officeDocument/2006/relationships/hyperlink" Target="https://www.aspect.com/" TargetMode="External"/><Relationship Id="rId86" Type="http://schemas.openxmlformats.org/officeDocument/2006/relationships/image" Target="file:////var/folders/56/rv0fx88x5jx750qjt26_t3l80000gn/T/com.microsoft.Word/WebArchiveCopyPasteTempFiles/pastedGraphic.png" TargetMode="External"/><Relationship Id="rId94" Type="http://schemas.openxmlformats.org/officeDocument/2006/relationships/hyperlink" Target="https://www.linkedin.com/in/frank-benoit-07062b43/"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sambol@gmail.com" TargetMode="External"/><Relationship Id="rId13" Type="http://schemas.openxmlformats.org/officeDocument/2006/relationships/hyperlink" Target="https://www.linkedin.com/in/nsambol/" TargetMode="External"/><Relationship Id="rId18" Type="http://schemas.openxmlformats.org/officeDocument/2006/relationships/image" Target="media/image6.png"/><Relationship Id="rId39" Type="http://schemas.openxmlformats.org/officeDocument/2006/relationships/hyperlink" Target="https://www.tmxfinancefamily.com/what-we-do/" TargetMode="External"/><Relationship Id="rId34" Type="http://schemas.openxmlformats.org/officeDocument/2006/relationships/hyperlink" Target="https://www.amplify.com/" TargetMode="External"/><Relationship Id="rId50" Type="http://schemas.openxmlformats.org/officeDocument/2006/relationships/hyperlink" Target="https://en.wikipedia.org/wiki/HP_Application_Security_Center" TargetMode="External"/><Relationship Id="rId55" Type="http://schemas.openxmlformats.org/officeDocument/2006/relationships/hyperlink" Target="https://www.verint.com/" TargetMode="External"/><Relationship Id="rId76" Type="http://schemas.openxmlformats.org/officeDocument/2006/relationships/image" Target="file:////var/folders/56/rv0fx88x5jx750qjt26_t3l80000gn/T/com.microsoft.Word/WebArchiveCopyPasteTempFiles/pastedGraphic.png" TargetMode="External"/><Relationship Id="rId97" Type="http://schemas.openxmlformats.org/officeDocument/2006/relationships/hyperlink" Target="https://www.linkedin.com/in/charliebassham/" TargetMode="External"/><Relationship Id="rId7" Type="http://schemas.openxmlformats.org/officeDocument/2006/relationships/endnotes" Target="endnotes.xml"/><Relationship Id="rId71" Type="http://schemas.openxmlformats.org/officeDocument/2006/relationships/hyperlink" Target="https://www.hughes.com/" TargetMode="External"/><Relationship Id="rId92" Type="http://schemas.openxmlformats.org/officeDocument/2006/relationships/hyperlink" Target="https://www.linkedin.com/in/matthew-slossberg/" TargetMode="External"/><Relationship Id="rId2" Type="http://schemas.openxmlformats.org/officeDocument/2006/relationships/numbering" Target="numbering.xml"/><Relationship Id="rId29" Type="http://schemas.openxmlformats.org/officeDocument/2006/relationships/hyperlink" Target="https://www.amplify.com/" TargetMode="External"/><Relationship Id="rId24" Type="http://schemas.openxmlformats.org/officeDocument/2006/relationships/hyperlink" Target="https://www.mountaingoatsoftware.com/" TargetMode="External"/><Relationship Id="rId40" Type="http://schemas.openxmlformats.org/officeDocument/2006/relationships/hyperlink" Target="https://www.tmxfinancefamily.com/what-we-do/" TargetMode="External"/><Relationship Id="rId45" Type="http://schemas.openxmlformats.org/officeDocument/2006/relationships/hyperlink" Target="https://en.wikipedia.org/wiki/HP_Application_Security_Center" TargetMode="External"/><Relationship Id="rId66" Type="http://schemas.openxmlformats.org/officeDocument/2006/relationships/hyperlink" Target="https://www.lexisnexis.com/en-us/gateway.page" TargetMode="External"/><Relationship Id="rId87" Type="http://schemas.openxmlformats.org/officeDocument/2006/relationships/image" Target="media/image17.png"/><Relationship Id="rId61" Type="http://schemas.openxmlformats.org/officeDocument/2006/relationships/hyperlink" Target="https://www.lexisnexis.com/en-us/gateway.page" TargetMode="External"/><Relationship Id="rId82" Type="http://schemas.openxmlformats.org/officeDocument/2006/relationships/hyperlink" Target="https://www.aspect.com/" TargetMode="External"/><Relationship Id="rId19" Type="http://schemas.openxmlformats.org/officeDocument/2006/relationships/hyperlink" Target="https://callmax.us/" TargetMode="External"/><Relationship Id="rId14" Type="http://schemas.openxmlformats.org/officeDocument/2006/relationships/image" Target="media/image4.tiff"/><Relationship Id="rId30" Type="http://schemas.openxmlformats.org/officeDocument/2006/relationships/hyperlink" Target="https://www.amplify.com/" TargetMode="External"/><Relationship Id="rId35" Type="http://schemas.openxmlformats.org/officeDocument/2006/relationships/image" Target="media/image9.png"/><Relationship Id="rId56" Type="http://schemas.openxmlformats.org/officeDocument/2006/relationships/hyperlink" Target="https://www.verint.com/" TargetMode="External"/><Relationship Id="rId77" Type="http://schemas.openxmlformats.org/officeDocument/2006/relationships/hyperlink" Target="https://www.aspect.com/" TargetMode="External"/><Relationship Id="rId100"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11.png"/><Relationship Id="rId72" Type="http://schemas.openxmlformats.org/officeDocument/2006/relationships/hyperlink" Target="https://www.hughes.com/" TargetMode="External"/><Relationship Id="rId93" Type="http://schemas.openxmlformats.org/officeDocument/2006/relationships/image" Target="media/image20.png"/><Relationship Id="rId9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eilsambol/Library/Containers/com.microsoft.Word/Data/Library/Application%20Support/Microsoft/Office/16.0/DTS/en-US%7bBB3E30E7-70D1-4B49-93C6-9DF609518861%7d/%7b2FF8B0BA-D227-E044-ABA3-E2BAAEAE9C27%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748EA49338794ABBC61B22989E979A"/>
        <w:category>
          <w:name w:val="General"/>
          <w:gallery w:val="placeholder"/>
        </w:category>
        <w:types>
          <w:type w:val="bbPlcHdr"/>
        </w:types>
        <w:behaviors>
          <w:behavior w:val="content"/>
        </w:behaviors>
        <w:guid w:val="{8101B978-CECF-0B4D-98B5-0623B3E2BF31}"/>
      </w:docPartPr>
      <w:docPartBody>
        <w:p w:rsidR="00401351" w:rsidRDefault="00371272">
          <w:pPr>
            <w:pStyle w:val="E2748EA49338794ABBC61B22989E979A"/>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29"/>
    <w:rsid w:val="00004AAB"/>
    <w:rsid w:val="000F58B2"/>
    <w:rsid w:val="00274F3E"/>
    <w:rsid w:val="00332E98"/>
    <w:rsid w:val="00371272"/>
    <w:rsid w:val="00401351"/>
    <w:rsid w:val="0054413D"/>
    <w:rsid w:val="00A426FB"/>
    <w:rsid w:val="00C00C22"/>
    <w:rsid w:val="00E44911"/>
    <w:rsid w:val="00F45839"/>
    <w:rsid w:val="00FC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3C397399B3A94BA85DD8DB6FED193F">
    <w:name w:val="4F3C397399B3A94BA85DD8DB6FED193F"/>
  </w:style>
  <w:style w:type="paragraph" w:customStyle="1" w:styleId="06591919CBF07E45B55452CDF95A8764">
    <w:name w:val="06591919CBF07E45B55452CDF95A8764"/>
  </w:style>
  <w:style w:type="paragraph" w:customStyle="1" w:styleId="E8BAA053931D6E4C9C86D507C627D5D7">
    <w:name w:val="E8BAA053931D6E4C9C86D507C627D5D7"/>
  </w:style>
  <w:style w:type="paragraph" w:customStyle="1" w:styleId="8D6F21AC1167E442A70961A2E1E06003">
    <w:name w:val="8D6F21AC1167E442A70961A2E1E06003"/>
  </w:style>
  <w:style w:type="paragraph" w:customStyle="1" w:styleId="87847C8168573D4E8E1FB7C0958A9CB9">
    <w:name w:val="87847C8168573D4E8E1FB7C0958A9CB9"/>
  </w:style>
  <w:style w:type="paragraph" w:customStyle="1" w:styleId="B72C1BB7070FCC408D41EB12A669C75B">
    <w:name w:val="B72C1BB7070FCC408D41EB12A669C75B"/>
  </w:style>
  <w:style w:type="paragraph" w:customStyle="1" w:styleId="304B520C8EDC5443A4B9ED7A29604040">
    <w:name w:val="304B520C8EDC5443A4B9ED7A29604040"/>
  </w:style>
  <w:style w:type="paragraph" w:styleId="ListBullet">
    <w:name w:val="List Bullet"/>
    <w:basedOn w:val="Normal"/>
    <w:uiPriority w:val="9"/>
    <w:qFormat/>
    <w:rsid w:val="00FC1C29"/>
    <w:pPr>
      <w:numPr>
        <w:numId w:val="1"/>
      </w:numPr>
      <w:spacing w:after="120" w:line="312" w:lineRule="auto"/>
    </w:pPr>
    <w:rPr>
      <w:rFonts w:eastAsiaTheme="minorHAnsi"/>
      <w:color w:val="7F7F7F" w:themeColor="text1" w:themeTint="80"/>
      <w:sz w:val="20"/>
      <w:szCs w:val="20"/>
      <w:lang w:eastAsia="ja-JP"/>
    </w:rPr>
  </w:style>
  <w:style w:type="paragraph" w:customStyle="1" w:styleId="2AB3F41B763D8043B0B63C6AB88FA7E5">
    <w:name w:val="2AB3F41B763D8043B0B63C6AB88FA7E5"/>
  </w:style>
  <w:style w:type="paragraph" w:customStyle="1" w:styleId="E2748EA49338794ABBC61B22989E979A">
    <w:name w:val="E2748EA49338794ABBC61B22989E979A"/>
  </w:style>
  <w:style w:type="paragraph" w:customStyle="1" w:styleId="51A5DE76145B9245AE312746FD03CD3D">
    <w:name w:val="51A5DE76145B9245AE312746FD03CD3D"/>
  </w:style>
  <w:style w:type="paragraph" w:customStyle="1" w:styleId="C3B9F7E3D5DC7B46A5F5530E626F3629">
    <w:name w:val="C3B9F7E3D5DC7B46A5F5530E626F3629"/>
  </w:style>
  <w:style w:type="paragraph" w:customStyle="1" w:styleId="CC4BCF475099AD408BFA12AE8FB146EC">
    <w:name w:val="CC4BCF475099AD408BFA12AE8FB146EC"/>
  </w:style>
  <w:style w:type="paragraph" w:customStyle="1" w:styleId="9066A83BDC970F4A88D85A290D75EFEB">
    <w:name w:val="9066A83BDC970F4A88D85A290D75EFEB"/>
    <w:rsid w:val="00FC1C29"/>
  </w:style>
  <w:style w:type="paragraph" w:customStyle="1" w:styleId="270A9AFAE8B9BA4989B4C02807DC884E">
    <w:name w:val="270A9AFAE8B9BA4989B4C02807DC884E"/>
    <w:rsid w:val="00FC1C29"/>
  </w:style>
  <w:style w:type="paragraph" w:customStyle="1" w:styleId="3C4C076AB46FDE44B211A782058C5DBD">
    <w:name w:val="3C4C076AB46FDE44B211A782058C5DBD"/>
    <w:rsid w:val="00FC1C29"/>
  </w:style>
  <w:style w:type="paragraph" w:customStyle="1" w:styleId="462CB5776F204C44B811DBC32BBDA1AE">
    <w:name w:val="462CB5776F204C44B811DBC32BBDA1AE"/>
    <w:rsid w:val="00FC1C29"/>
  </w:style>
  <w:style w:type="paragraph" w:customStyle="1" w:styleId="3EB390A6ACB6C44FA4E2EE7C741BF267">
    <w:name w:val="3EB390A6ACB6C44FA4E2EE7C741BF267"/>
    <w:rsid w:val="00FC1C29"/>
  </w:style>
  <w:style w:type="paragraph" w:customStyle="1" w:styleId="625430A38EE9A94697C46B4B500F0CA1">
    <w:name w:val="625430A38EE9A94697C46B4B500F0CA1"/>
    <w:rsid w:val="00FC1C29"/>
  </w:style>
  <w:style w:type="paragraph" w:customStyle="1" w:styleId="F35BD5461348D449BC4B7493878C2DF9">
    <w:name w:val="F35BD5461348D449BC4B7493878C2DF9"/>
    <w:rsid w:val="00FC1C29"/>
  </w:style>
  <w:style w:type="paragraph" w:customStyle="1" w:styleId="3ABC0AEDD18F5046B7AB338AC8867CE9">
    <w:name w:val="3ABC0AEDD18F5046B7AB338AC8867CE9"/>
    <w:rsid w:val="00FC1C29"/>
  </w:style>
  <w:style w:type="paragraph" w:customStyle="1" w:styleId="BA778B92C457364EBCE28D4C504B5E1B">
    <w:name w:val="BA778B92C457364EBCE28D4C504B5E1B"/>
    <w:rsid w:val="00FC1C29"/>
  </w:style>
  <w:style w:type="paragraph" w:customStyle="1" w:styleId="36D16E9DF75ADE4CBC6B070D8F6AC881">
    <w:name w:val="36D16E9DF75ADE4CBC6B070D8F6AC881"/>
    <w:rsid w:val="00FC1C29"/>
  </w:style>
  <w:style w:type="paragraph" w:customStyle="1" w:styleId="5F9E6CA97F2F1C4AA889B639D3CD1FEF">
    <w:name w:val="5F9E6CA97F2F1C4AA889B639D3CD1FEF"/>
    <w:rsid w:val="00FC1C29"/>
  </w:style>
  <w:style w:type="paragraph" w:customStyle="1" w:styleId="A8494C35606CA449AA3570AD187694A2">
    <w:name w:val="A8494C35606CA449AA3570AD187694A2"/>
    <w:rsid w:val="00FC1C29"/>
  </w:style>
  <w:style w:type="paragraph" w:customStyle="1" w:styleId="FC0E7AE9F207AC4D842A82883F1D9793">
    <w:name w:val="FC0E7AE9F207AC4D842A82883F1D9793"/>
    <w:rsid w:val="00401351"/>
  </w:style>
  <w:style w:type="paragraph" w:customStyle="1" w:styleId="BEE4B5984773F744919D453D2078120B">
    <w:name w:val="BEE4B5984773F744919D453D2078120B"/>
    <w:rsid w:val="0054413D"/>
  </w:style>
  <w:style w:type="paragraph" w:customStyle="1" w:styleId="4EF0883CF0D841458FA283A11D545C59">
    <w:name w:val="4EF0883CF0D841458FA283A11D545C59"/>
    <w:rsid w:val="0054413D"/>
  </w:style>
  <w:style w:type="paragraph" w:customStyle="1" w:styleId="84530CAB98F1A2479901D1B586471140">
    <w:name w:val="84530CAB98F1A2479901D1B586471140"/>
    <w:rsid w:val="0054413D"/>
  </w:style>
  <w:style w:type="paragraph" w:customStyle="1" w:styleId="73E4F63E48E51348829C870F7C01E533">
    <w:name w:val="73E4F63E48E51348829C870F7C01E533"/>
    <w:rsid w:val="00544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D27B-1393-7A44-903E-392647C90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{2FF8B0BA-D227-E044-ABA3-E2BAAEAE9C27}tf10002074.dotx</Template>
  <TotalTime>101</TotalTime>
  <Pages>8</Pages>
  <Words>5482</Words>
  <Characters>31249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Neil Sambol</cp:lastModifiedBy>
  <cp:revision>6</cp:revision>
  <cp:lastPrinted>2019-08-29T22:14:00Z</cp:lastPrinted>
  <dcterms:created xsi:type="dcterms:W3CDTF">2019-09-09T10:08:00Z</dcterms:created>
  <dcterms:modified xsi:type="dcterms:W3CDTF">2020-07-28T00:17:00Z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